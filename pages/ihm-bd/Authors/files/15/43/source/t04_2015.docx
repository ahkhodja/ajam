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18" w:rsidRPr="00D114F3" w:rsidRDefault="00395918" w:rsidP="002515D2">
      <w:pPr>
        <w:spacing w:line="276" w:lineRule="auto"/>
      </w:pPr>
    </w:p>
    <w:tbl>
      <w:tblPr>
        <w:tblW w:w="11533" w:type="dxa"/>
        <w:tblInd w:w="-72" w:type="dxa"/>
        <w:tblLook w:val="04A0" w:firstRow="1" w:lastRow="0" w:firstColumn="1" w:lastColumn="0" w:noHBand="0" w:noVBand="1"/>
      </w:tblPr>
      <w:tblGrid>
        <w:gridCol w:w="72"/>
        <w:gridCol w:w="5638"/>
        <w:gridCol w:w="92"/>
        <w:gridCol w:w="5548"/>
        <w:gridCol w:w="183"/>
      </w:tblGrid>
      <w:tr w:rsidR="0029737F" w:rsidRPr="004A1BAE" w:rsidTr="0029737F">
        <w:trPr>
          <w:gridBefore w:val="1"/>
          <w:gridAfter w:val="1"/>
          <w:wBefore w:w="73" w:type="dxa"/>
          <w:wAfter w:w="182" w:type="dxa"/>
          <w:trHeight w:val="412"/>
        </w:trPr>
        <w:tc>
          <w:tcPr>
            <w:tcW w:w="11278" w:type="dxa"/>
            <w:gridSpan w:val="3"/>
            <w:shd w:val="clear" w:color="auto" w:fill="auto"/>
            <w:vAlign w:val="center"/>
          </w:tcPr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الجمهــــوريـــــــة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الجـزائــريـــــــة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الديــمـقـراطيـــــــة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الشـعـبـيــــــــة</w:t>
            </w:r>
          </w:p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Cs/>
              </w:rPr>
            </w:pPr>
            <w:r w:rsidRPr="004A1BAE">
              <w:rPr>
                <w:rFonts w:ascii="Segoe UI" w:hAnsi="Segoe UI" w:cs="Segoe UI" w:hint="eastAsia"/>
                <w:bCs/>
                <w:rtl/>
              </w:rPr>
              <w:t>وزارة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التعليــم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العالـــي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والـبحـــث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العلمــي</w:t>
            </w:r>
          </w:p>
          <w:p w:rsidR="0029737F" w:rsidRPr="004A1BAE" w:rsidRDefault="002E4D34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noProof/>
                <w:sz w:val="18"/>
                <w:szCs w:val="18"/>
                <w:rtl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40005</wp:posOffset>
                      </wp:positionV>
                      <wp:extent cx="1835150" cy="36195"/>
                      <wp:effectExtent l="10160" t="15240" r="12065" b="15240"/>
                      <wp:wrapSquare wrapText="bothSides"/>
                      <wp:docPr id="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35150" cy="36195"/>
                                <a:chOff x="4170" y="1462"/>
                                <a:chExt cx="2890" cy="113"/>
                              </a:xfrm>
                            </wpg:grpSpPr>
                            <wps:wsp>
                              <wps:cNvPr id="6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0" y="1515"/>
                                  <a:ext cx="12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45" y="1462"/>
                                  <a:ext cx="340" cy="1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5" y="1514"/>
                                  <a:ext cx="12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A75A5" id="Group 15" o:spid="_x0000_s1026" style="position:absolute;margin-left:197.45pt;margin-top:3.15pt;width:144.5pt;height:2.85pt;z-index:251660288" coordorigin="4170,1462" coordsize="289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6" o:spid="_x0000_s1027" type="#_x0000_t32" style="position:absolute;left:4170;top:1515;width:12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7" o:spid="_x0000_s1028" type="#_x0000_t4" style="position:absolute;left:5445;top:1462;width:34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"/>
                      <v:shape id="AutoShape 18" o:spid="_x0000_s1029" type="#_x0000_t32" style="position:absolute;left:5785;top:1514;width:12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w10:wrap type="square"/>
                    </v:group>
                  </w:pict>
                </mc:Fallback>
              </mc:AlternateContent>
            </w:r>
          </w:p>
        </w:tc>
      </w:tr>
      <w:tr w:rsidR="0029737F" w:rsidRPr="004A1BAE" w:rsidTr="0029737F">
        <w:trPr>
          <w:gridBefore w:val="1"/>
          <w:gridAfter w:val="1"/>
          <w:wBefore w:w="73" w:type="dxa"/>
          <w:wAfter w:w="183" w:type="dxa"/>
          <w:trHeight w:val="1261"/>
        </w:trPr>
        <w:tc>
          <w:tcPr>
            <w:tcW w:w="5638" w:type="dxa"/>
            <w:shd w:val="clear" w:color="auto" w:fill="auto"/>
            <w:vAlign w:val="center"/>
          </w:tcPr>
          <w:p w:rsidR="0029737F" w:rsidRPr="004A1BAE" w:rsidRDefault="0029737F" w:rsidP="00322CEA">
            <w:pPr>
              <w:bidi/>
              <w:jc w:val="center"/>
              <w:rPr>
                <w:sz w:val="28"/>
                <w:szCs w:val="28"/>
              </w:rPr>
            </w:pP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>وحـدة البحـث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للمــواد 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المتطــورة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br/>
            </w:r>
            <w:r w:rsidRPr="004A1BAE">
              <w:rPr>
                <w:sz w:val="28"/>
                <w:szCs w:val="28"/>
              </w:rPr>
              <w:t>Unité De Recherche En Matériaux Avances</w:t>
            </w:r>
            <w:r w:rsidRPr="004A1BAE">
              <w:rPr>
                <w:sz w:val="28"/>
                <w:szCs w:val="28"/>
              </w:rPr>
              <w:br/>
              <w:t>URMA Ex-URTI</w:t>
            </w:r>
          </w:p>
        </w:tc>
        <w:tc>
          <w:tcPr>
            <w:tcW w:w="5639" w:type="dxa"/>
            <w:gridSpan w:val="2"/>
            <w:shd w:val="clear" w:color="auto" w:fill="auto"/>
            <w:vAlign w:val="center"/>
          </w:tcPr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  <w:t xml:space="preserve">                      </w:t>
            </w:r>
            <w:r w:rsidRPr="004A1BAE">
              <w:rPr>
                <w:rFonts w:ascii="Segoe UI" w:hAnsi="Segoe UI" w:cs="Segoe UI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1676400" cy="1543050"/>
                  <wp:effectExtent l="0" t="0" r="0" b="0"/>
                  <wp:docPr id="3" name="Image 3" descr="LOGO-URMA-Version-ha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-URMA-Version-hak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37F" w:rsidRPr="004A1BAE" w:rsidTr="0029737F">
        <w:trPr>
          <w:gridBefore w:val="1"/>
          <w:gridAfter w:val="1"/>
          <w:wBefore w:w="73" w:type="dxa"/>
          <w:wAfter w:w="183" w:type="dxa"/>
          <w:trHeight w:val="284"/>
        </w:trPr>
        <w:tc>
          <w:tcPr>
            <w:tcW w:w="5638" w:type="dxa"/>
            <w:shd w:val="clear" w:color="auto" w:fill="auto"/>
            <w:vAlign w:val="center"/>
          </w:tcPr>
          <w:p w:rsidR="0029737F" w:rsidRPr="001F4145" w:rsidRDefault="0029737F" w:rsidP="0029737F">
            <w:pPr>
              <w:tabs>
                <w:tab w:val="left" w:pos="8940"/>
                <w:tab w:val="left" w:pos="9072"/>
              </w:tabs>
              <w:ind w:right="-284"/>
              <w:rPr>
                <w:lang w:bidi="ar-DZ"/>
              </w:rPr>
            </w:pPr>
            <w:r>
              <w:rPr>
                <w:lang w:bidi="ar-DZ"/>
              </w:rPr>
              <w:t>R</w:t>
            </w:r>
            <w:r w:rsidRPr="00436225">
              <w:rPr>
                <w:lang w:bidi="ar-DZ"/>
              </w:rPr>
              <w:t>éf:    …..……./URMA/</w:t>
            </w:r>
            <w:r>
              <w:rPr>
                <w:lang w:bidi="ar-DZ"/>
              </w:rPr>
              <w:t>201</w:t>
            </w:r>
            <w:r>
              <w:rPr>
                <w:lang w:bidi="ar-DZ"/>
              </w:rPr>
              <w:t>6</w:t>
            </w:r>
          </w:p>
        </w:tc>
        <w:tc>
          <w:tcPr>
            <w:tcW w:w="5639" w:type="dxa"/>
            <w:gridSpan w:val="2"/>
            <w:shd w:val="clear" w:color="auto" w:fill="auto"/>
            <w:vAlign w:val="center"/>
          </w:tcPr>
          <w:p w:rsidR="0029737F" w:rsidRPr="001F4145" w:rsidRDefault="0029737F" w:rsidP="0029737F">
            <w:pPr>
              <w:tabs>
                <w:tab w:val="left" w:pos="8940"/>
                <w:tab w:val="left" w:pos="9072"/>
              </w:tabs>
              <w:ind w:right="-284"/>
              <w:jc w:val="center"/>
              <w:rPr>
                <w:lang w:bidi="ar-DZ"/>
              </w:rPr>
            </w:pPr>
            <w:r>
              <w:rPr>
                <w:lang w:bidi="ar-DZ"/>
              </w:rPr>
              <w:t xml:space="preserve">        </w:t>
            </w:r>
            <w:r>
              <w:rPr>
                <w:lang w:bidi="ar-DZ"/>
              </w:rPr>
              <w:t xml:space="preserve">Annaba le 10/ 04 / </w:t>
            </w:r>
            <w:r>
              <w:rPr>
                <w:lang w:bidi="ar-DZ"/>
              </w:rPr>
              <w:t>2016</w:t>
            </w: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ind w:right="213"/>
              <w:jc w:val="center"/>
            </w:pP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</w:tr>
    </w:tbl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2E4D34" w:rsidP="002515D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71755</wp:posOffset>
                </wp:positionV>
                <wp:extent cx="4069080" cy="2620010"/>
                <wp:effectExtent l="34290" t="33655" r="40005" b="323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620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0017" w:rsidRDefault="00200017" w:rsidP="00A76F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E8602B" w:rsidRDefault="00E8602B" w:rsidP="00A76F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3C6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  <w:t>BILAN DES ACTIVITEs</w:t>
                            </w:r>
                            <w:r w:rsidR="00A76F9C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  <w:t>trimestriels</w:t>
                            </w:r>
                          </w:p>
                          <w:p w:rsidR="00E8602B" w:rsidRPr="00E93C64" w:rsidRDefault="00E8602B" w:rsidP="00135FD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3C6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U</w:t>
                            </w:r>
                            <w:r w:rsidR="0020434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RMA– CRTI</w:t>
                            </w:r>
                            <w:r w:rsidRPr="00E93C6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 xml:space="preserve"> ANNABA</w:t>
                            </w:r>
                          </w:p>
                          <w:p w:rsidR="00E8602B" w:rsidRDefault="00E8602B" w:rsidP="0059540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00017" w:rsidRDefault="00200017" w:rsidP="00135FD0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E8602B" w:rsidRDefault="00F4116A" w:rsidP="00F4116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CELLUL</w:t>
                            </w:r>
                            <w:r w:rsidR="003F684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INFORMATIQUE</w:t>
                            </w:r>
                          </w:p>
                          <w:p w:rsidR="00E8602B" w:rsidRDefault="00E8602B" w:rsidP="00135FD0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00017" w:rsidRDefault="00200017" w:rsidP="00135FD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E8602B" w:rsidRDefault="009A5590" w:rsidP="0029737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Trimestre :</w:t>
                            </w:r>
                            <w:r w:rsidR="0020001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T</w:t>
                            </w:r>
                            <w:r w:rsid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0</w:t>
                            </w:r>
                            <w:r w:rsidR="0029737F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 w:rsidR="00E8602B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/ </w:t>
                            </w:r>
                            <w:r w:rsidR="00E8602B" w:rsidRPr="008021D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20</w:t>
                            </w:r>
                            <w:r w:rsid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 w:rsidR="0029737F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</w:p>
                          <w:p w:rsidR="00E8602B" w:rsidRDefault="00E8602B" w:rsidP="00407C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0.6pt;margin-top:5.65pt;width:320.4pt;height:20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" fillcolor="white [3201]" strokecolor="#f79646 [3209]" strokeweight="5pt">
                <v:stroke linestyle="thickThin"/>
                <v:shadow color="#868686"/>
                <v:textbox>
                  <w:txbxContent>
                    <w:p w:rsidR="00200017" w:rsidRDefault="00200017" w:rsidP="00A76F9C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</w:pPr>
                    </w:p>
                    <w:p w:rsidR="00E8602B" w:rsidRDefault="00E8602B" w:rsidP="00A76F9C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</w:pPr>
                      <w:r w:rsidRPr="00E93C64"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  <w:t>BILAN DES ACTIVITEs</w:t>
                      </w:r>
                      <w:r w:rsidR="00A76F9C"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  <w:t>trimestriels</w:t>
                      </w:r>
                    </w:p>
                    <w:p w:rsidR="00E8602B" w:rsidRPr="00E93C64" w:rsidRDefault="00E8602B" w:rsidP="00135FD0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</w:pPr>
                      <w:r w:rsidRPr="00E93C64"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  <w:t>U</w:t>
                      </w:r>
                      <w:r w:rsidR="00204342"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  <w:t>RMA– CRTI</w:t>
                      </w:r>
                      <w:r w:rsidRPr="00E93C64"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  <w:t xml:space="preserve"> ANNABA</w:t>
                      </w:r>
                    </w:p>
                    <w:p w:rsidR="00E8602B" w:rsidRDefault="00E8602B" w:rsidP="00595402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200017" w:rsidRDefault="00200017" w:rsidP="00135FD0">
                      <w:pP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E8602B" w:rsidRDefault="00F4116A" w:rsidP="00F4116A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CELLUL</w:t>
                      </w:r>
                      <w:r w:rsidR="003F684D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INFORMATIQUE</w:t>
                      </w:r>
                    </w:p>
                    <w:p w:rsidR="00E8602B" w:rsidRDefault="00E8602B" w:rsidP="00135FD0">
                      <w:pP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200017" w:rsidRDefault="00200017" w:rsidP="00135FD0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E8602B" w:rsidRDefault="009A5590" w:rsidP="0029737F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Trimestre :</w:t>
                      </w:r>
                      <w:r w:rsidR="00200017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T</w:t>
                      </w:r>
                      <w:r w:rsid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0</w:t>
                      </w:r>
                      <w:r w:rsidR="0029737F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1</w:t>
                      </w:r>
                      <w:r w:rsidR="00E8602B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/ </w:t>
                      </w:r>
                      <w:r w:rsidR="00E8602B" w:rsidRPr="008021DE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20</w:t>
                      </w:r>
                      <w:r w:rsid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1</w:t>
                      </w:r>
                      <w:r w:rsidR="0029737F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6</w:t>
                      </w:r>
                    </w:p>
                    <w:p w:rsidR="00E8602B" w:rsidRDefault="00E8602B" w:rsidP="00407C5E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21DE" w:rsidRPr="00D114F3" w:rsidRDefault="008021DE" w:rsidP="008D0B21">
      <w:pPr>
        <w:spacing w:line="276" w:lineRule="auto"/>
        <w:rPr>
          <w:b/>
          <w:bCs/>
          <w:sz w:val="28"/>
          <w:szCs w:val="28"/>
        </w:rPr>
      </w:pPr>
      <w:bookmarkStart w:id="0" w:name="OLE_LINK3"/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407C5E" w:rsidRPr="00D114F3" w:rsidRDefault="00407C5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bookmarkEnd w:id="0"/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B0503C" w:rsidRPr="00D114F3" w:rsidRDefault="00B0503C" w:rsidP="002515D2">
      <w:pPr>
        <w:spacing w:line="276" w:lineRule="auto"/>
      </w:pPr>
    </w:p>
    <w:p w:rsidR="00B0503C" w:rsidRPr="00D114F3" w:rsidRDefault="00B0503C" w:rsidP="002515D2">
      <w:pPr>
        <w:spacing w:line="276" w:lineRule="auto"/>
        <w:ind w:left="4956" w:firstLine="708"/>
        <w:rPr>
          <w:b/>
          <w:bCs/>
          <w:sz w:val="28"/>
          <w:szCs w:val="28"/>
        </w:rPr>
      </w:pPr>
    </w:p>
    <w:p w:rsidR="00B23895" w:rsidRPr="00D114F3" w:rsidRDefault="00FE38A4" w:rsidP="0029737F">
      <w:pPr>
        <w:spacing w:line="276" w:lineRule="auto"/>
        <w:ind w:left="2832" w:firstLine="708"/>
        <w:rPr>
          <w:sz w:val="28"/>
          <w:szCs w:val="28"/>
        </w:rPr>
      </w:pPr>
      <w:r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Bilan d</w:t>
      </w:r>
      <w:r w:rsidR="00200017"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e l’Agent</w:t>
      </w:r>
      <w:r w:rsidR="00744860"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 :</w:t>
      </w:r>
      <w:r w:rsidR="003A4E54">
        <w:rPr>
          <w:rFonts w:ascii="Arial Narrow" w:hAnsi="Arial Narrow"/>
          <w:bCs/>
          <w:iCs/>
          <w:sz w:val="28"/>
          <w:szCs w:val="28"/>
        </w:rPr>
        <w:t xml:space="preserve">   </w:t>
      </w:r>
      <w:r w:rsidR="003A4E54">
        <w:rPr>
          <w:sz w:val="28"/>
          <w:szCs w:val="28"/>
        </w:rPr>
        <w:t>KHODJA Ahmed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1"/>
        <w:gridCol w:w="9121"/>
      </w:tblGrid>
      <w:tr w:rsidR="00BB6B2E" w:rsidRPr="00D114F3" w:rsidTr="00516646">
        <w:tc>
          <w:tcPr>
            <w:tcW w:w="1668" w:type="dxa"/>
            <w:shd w:val="clear" w:color="auto" w:fill="auto"/>
            <w:vAlign w:val="bottom"/>
          </w:tcPr>
          <w:p w:rsidR="00BB6B2E" w:rsidRPr="00D114F3" w:rsidRDefault="00BB6B2E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BB6B2E" w:rsidRPr="00D114F3" w:rsidRDefault="0029737F" w:rsidP="002515D2">
            <w:pPr>
              <w:spacing w:after="240" w:line="276" w:lineRule="auto"/>
              <w:rPr>
                <w:sz w:val="28"/>
                <w:szCs w:val="28"/>
              </w:rPr>
            </w:pPr>
            <w:r w:rsidRPr="0029737F"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</w:rPr>
              <w:t xml:space="preserve">                            </w:t>
            </w:r>
            <w:r w:rsidR="00D561F3" w:rsidRPr="00D114F3"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  <w:t>POSTE :</w:t>
            </w:r>
            <w:r w:rsidR="00D561F3" w:rsidRPr="00D114F3">
              <w:rPr>
                <w:sz w:val="28"/>
                <w:szCs w:val="28"/>
              </w:rPr>
              <w:t xml:space="preserve"> Ingénieur</w:t>
            </w:r>
            <w:r w:rsidR="00627F74" w:rsidRPr="00D114F3">
              <w:rPr>
                <w:sz w:val="28"/>
                <w:szCs w:val="28"/>
              </w:rPr>
              <w:t>e</w:t>
            </w:r>
            <w:r w:rsidR="00D561F3" w:rsidRPr="00D114F3">
              <w:rPr>
                <w:sz w:val="28"/>
                <w:szCs w:val="28"/>
              </w:rPr>
              <w:t xml:space="preserve"> en informatique.</w:t>
            </w:r>
          </w:p>
        </w:tc>
      </w:tr>
      <w:tr w:rsidR="0029737F" w:rsidRPr="00D114F3" w:rsidTr="00516646">
        <w:tc>
          <w:tcPr>
            <w:tcW w:w="1668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after="240" w:line="276" w:lineRule="auto"/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  <w:tr w:rsidR="0029737F" w:rsidRPr="00D114F3" w:rsidTr="00516646">
        <w:tc>
          <w:tcPr>
            <w:tcW w:w="1668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after="240" w:line="276" w:lineRule="auto"/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p w:rsidR="00B0503C" w:rsidRPr="00D114F3" w:rsidRDefault="002B40B1" w:rsidP="0029737F">
      <w:pPr>
        <w:spacing w:line="276" w:lineRule="auto"/>
        <w:ind w:left="7080" w:firstLine="708"/>
        <w:rPr>
          <w:sz w:val="28"/>
          <w:szCs w:val="28"/>
        </w:rPr>
      </w:pPr>
      <w:r w:rsidRPr="000315DF">
        <w:rPr>
          <w:b/>
          <w:bCs/>
          <w:i/>
          <w:iCs/>
          <w:sz w:val="28"/>
          <w:szCs w:val="28"/>
        </w:rPr>
        <w:t>Fait</w:t>
      </w:r>
      <w:r w:rsidR="00744860" w:rsidRPr="000315DF">
        <w:rPr>
          <w:b/>
          <w:bCs/>
          <w:i/>
          <w:iCs/>
          <w:sz w:val="28"/>
          <w:szCs w:val="28"/>
        </w:rPr>
        <w:t> </w:t>
      </w:r>
      <w:r w:rsidR="000315DF">
        <w:rPr>
          <w:b/>
          <w:bCs/>
          <w:i/>
          <w:iCs/>
          <w:sz w:val="28"/>
          <w:szCs w:val="28"/>
        </w:rPr>
        <w:t>l</w:t>
      </w:r>
      <w:r w:rsidR="009A5590" w:rsidRPr="000315DF">
        <w:rPr>
          <w:b/>
          <w:bCs/>
          <w:i/>
          <w:iCs/>
          <w:sz w:val="28"/>
          <w:szCs w:val="28"/>
        </w:rPr>
        <w:t>e</w:t>
      </w:r>
      <w:r w:rsidR="000315DF">
        <w:rPr>
          <w:b/>
          <w:bCs/>
          <w:i/>
          <w:iCs/>
          <w:sz w:val="28"/>
          <w:szCs w:val="28"/>
        </w:rPr>
        <w:t> </w:t>
      </w:r>
      <w:r w:rsidR="00597F30">
        <w:rPr>
          <w:b/>
          <w:bCs/>
          <w:i/>
          <w:iCs/>
          <w:sz w:val="28"/>
          <w:szCs w:val="28"/>
        </w:rPr>
        <w:t>:</w:t>
      </w:r>
      <w:r w:rsidR="00597F30">
        <w:rPr>
          <w:sz w:val="28"/>
          <w:szCs w:val="28"/>
        </w:rPr>
        <w:t xml:space="preserve"> </w:t>
      </w:r>
      <w:r w:rsidR="0029737F">
        <w:rPr>
          <w:sz w:val="28"/>
          <w:szCs w:val="28"/>
        </w:rPr>
        <w:t>10</w:t>
      </w:r>
      <w:r w:rsidR="009A5590" w:rsidRPr="00D114F3">
        <w:rPr>
          <w:sz w:val="28"/>
          <w:szCs w:val="28"/>
        </w:rPr>
        <w:t>/</w:t>
      </w:r>
      <w:r w:rsidR="0029737F">
        <w:rPr>
          <w:sz w:val="28"/>
          <w:szCs w:val="28"/>
        </w:rPr>
        <w:t>04</w:t>
      </w:r>
      <w:r w:rsidR="00F4116A" w:rsidRPr="00D114F3">
        <w:rPr>
          <w:sz w:val="28"/>
          <w:szCs w:val="28"/>
        </w:rPr>
        <w:t>/201</w:t>
      </w:r>
      <w:r w:rsidR="0029737F">
        <w:rPr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693"/>
        <w:gridCol w:w="1695"/>
        <w:gridCol w:w="1421"/>
        <w:gridCol w:w="1332"/>
        <w:gridCol w:w="3071"/>
      </w:tblGrid>
      <w:tr w:rsidR="009A5590" w:rsidRPr="00D114F3" w:rsidTr="00D561F3">
        <w:tc>
          <w:tcPr>
            <w:tcW w:w="250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1693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71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3B4270" w:rsidRPr="00D114F3" w:rsidTr="005C6D44">
        <w:trPr>
          <w:trHeight w:val="80"/>
        </w:trPr>
        <w:tc>
          <w:tcPr>
            <w:tcW w:w="250" w:type="dxa"/>
            <w:shd w:val="clear" w:color="auto" w:fill="auto"/>
            <w:vAlign w:val="bottom"/>
          </w:tcPr>
          <w:p w:rsidR="003B4270" w:rsidRPr="00D114F3" w:rsidRDefault="003B427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9212" w:type="dxa"/>
            <w:gridSpan w:val="5"/>
            <w:shd w:val="clear" w:color="auto" w:fill="auto"/>
            <w:vAlign w:val="bottom"/>
          </w:tcPr>
          <w:p w:rsidR="003B4270" w:rsidRPr="00D114F3" w:rsidRDefault="003B4270" w:rsidP="002515D2">
            <w:pPr>
              <w:spacing w:after="240" w:line="276" w:lineRule="auto"/>
              <w:rPr>
                <w:sz w:val="28"/>
                <w:szCs w:val="28"/>
              </w:rPr>
            </w:pP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2515D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Tâche principale affectée à l’Agent :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824252" w:rsidRPr="003A4E54" w:rsidRDefault="002613A4" w:rsidP="00F74948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 xml:space="preserve">Installation </w:t>
            </w:r>
            <w:r w:rsidR="000D060B">
              <w:rPr>
                <w:rFonts w:asciiTheme="majorHAnsi" w:hAnsiTheme="majorHAnsi"/>
                <w:sz w:val="28"/>
                <w:szCs w:val="28"/>
              </w:rPr>
              <w:t>logiciel</w:t>
            </w:r>
          </w:p>
          <w:p w:rsidR="004C65EB" w:rsidRPr="003A4E54" w:rsidRDefault="002613A4" w:rsidP="002515D2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>Dépannage Soft / Hard</w:t>
            </w:r>
          </w:p>
          <w:p w:rsidR="0083350C" w:rsidRPr="003A4E54" w:rsidRDefault="003F684D" w:rsidP="003A4E54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 xml:space="preserve">Domaine réseaux et sécurité </w:t>
            </w:r>
            <w:r w:rsidR="00F74948" w:rsidRPr="003A4E54">
              <w:rPr>
                <w:rFonts w:asciiTheme="majorHAnsi" w:hAnsiTheme="majorHAnsi"/>
                <w:sz w:val="28"/>
                <w:szCs w:val="28"/>
              </w:rPr>
              <w:t>informatique.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F464F6">
            <w:pPr>
              <w:pStyle w:val="Paragraphedeliste"/>
              <w:numPr>
                <w:ilvl w:val="0"/>
                <w:numId w:val="43"/>
              </w:numPr>
              <w:spacing w:line="360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Travaux effectués durant le trimestre :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46"/>
            </w:tblGrid>
            <w:tr w:rsidR="00824252" w:rsidRPr="00D114F3" w:rsidTr="002160FF">
              <w:tc>
                <w:tcPr>
                  <w:tcW w:w="10880" w:type="dxa"/>
                  <w:shd w:val="clear" w:color="auto" w:fill="auto"/>
                </w:tcPr>
                <w:p w:rsidR="00597F30" w:rsidRPr="000D060B" w:rsidRDefault="00597F30" w:rsidP="000D060B">
                  <w:pPr>
                    <w:pStyle w:val="Paragraphedeliste"/>
                    <w:numPr>
                      <w:ilvl w:val="0"/>
                      <w:numId w:val="41"/>
                    </w:numPr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Diagnostique problème pc.</w:t>
                  </w:r>
                </w:p>
                <w:p w:rsidR="002373BB" w:rsidRPr="003A4E54" w:rsidRDefault="003F684D" w:rsidP="003A4E54">
                  <w:pPr>
                    <w:numPr>
                      <w:ilvl w:val="0"/>
                      <w:numId w:val="41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Maintenance SOFT dans les catégories suivantes :</w:t>
                  </w:r>
                </w:p>
                <w:p w:rsidR="002373BB" w:rsidRPr="003A4E54" w:rsidRDefault="004145FD" w:rsidP="002515D2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Formatage PC</w:t>
                  </w:r>
                  <w:r w:rsidR="002373BB" w:rsidRPr="003A4E54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</w:p>
                <w:p w:rsidR="002373BB" w:rsidRPr="003A4E54" w:rsidRDefault="002373BB" w:rsidP="002373BB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Problème de connexion WIFI.</w:t>
                  </w:r>
                </w:p>
                <w:p w:rsidR="003F684D" w:rsidRPr="003A4E54" w:rsidRDefault="003F684D" w:rsidP="002515D2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Activation Windows Se</w:t>
                  </w:r>
                  <w:bookmarkStart w:id="1" w:name="_GoBack"/>
                  <w:bookmarkEnd w:id="1"/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ven.</w:t>
                  </w:r>
                </w:p>
                <w:p w:rsidR="00403A94" w:rsidRDefault="008D0B21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Récupération des données perdues.</w:t>
                  </w:r>
                </w:p>
                <w:p w:rsidR="0029737F" w:rsidRDefault="0029737F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Installation des antivirus Kaspersky.</w:t>
                  </w:r>
                </w:p>
                <w:p w:rsidR="0029737F" w:rsidRPr="00F464F6" w:rsidRDefault="0029737F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Installation Windows 7 64 bits</w:t>
                  </w:r>
                </w:p>
              </w:tc>
            </w:tr>
          </w:tbl>
          <w:p w:rsidR="00512E0A" w:rsidRPr="00D114F3" w:rsidRDefault="00512E0A" w:rsidP="002515D2">
            <w:pPr>
              <w:spacing w:before="240" w:after="240" w:line="276" w:lineRule="auto"/>
              <w:jc w:val="both"/>
              <w:rPr>
                <w:sz w:val="28"/>
                <w:szCs w:val="28"/>
              </w:rPr>
            </w:pP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Default="003B4270" w:rsidP="00F464F6">
            <w:pPr>
              <w:pStyle w:val="Paragraphedeliste"/>
              <w:numPr>
                <w:ilvl w:val="0"/>
                <w:numId w:val="43"/>
              </w:numPr>
              <w:spacing w:line="360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Travaux complémentaire (hors tâche principale) :</w:t>
            </w:r>
          </w:p>
          <w:p w:rsidR="003A4E54" w:rsidRPr="00403A94" w:rsidRDefault="000D060B" w:rsidP="00EB19EA">
            <w:pPr>
              <w:pStyle w:val="Paragraphedeliste"/>
              <w:numPr>
                <w:ilvl w:val="0"/>
                <w:numId w:val="45"/>
              </w:numPr>
              <w:spacing w:line="36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Suivi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597F30">
              <w:rPr>
                <w:rFonts w:asciiTheme="majorHAnsi" w:hAnsiTheme="majorHAnsi"/>
                <w:sz w:val="28"/>
                <w:szCs w:val="28"/>
              </w:rPr>
              <w:t xml:space="preserve">des démarches pour l’installation 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de la fibre </w:t>
            </w:r>
            <w:r w:rsidR="0029737F" w:rsidRPr="003A4E54">
              <w:rPr>
                <w:rFonts w:asciiTheme="majorHAnsi" w:hAnsiTheme="majorHAnsi"/>
                <w:sz w:val="28"/>
                <w:szCs w:val="28"/>
              </w:rPr>
              <w:t>optique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3B4270" w:rsidRPr="00D114F3" w:rsidTr="00D561F3">
        <w:trPr>
          <w:trHeight w:val="336"/>
        </w:trPr>
        <w:tc>
          <w:tcPr>
            <w:tcW w:w="9462" w:type="dxa"/>
            <w:gridSpan w:val="6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46"/>
            </w:tblGrid>
            <w:tr w:rsidR="00623A0D" w:rsidRPr="00D114F3" w:rsidTr="002160FF">
              <w:tc>
                <w:tcPr>
                  <w:tcW w:w="10880" w:type="dxa"/>
                  <w:shd w:val="clear" w:color="auto" w:fill="auto"/>
                </w:tcPr>
                <w:p w:rsidR="005C6D44" w:rsidRPr="00F464F6" w:rsidRDefault="005C6D44" w:rsidP="0029737F">
                  <w:pPr>
                    <w:pStyle w:val="Paragraphedeliste"/>
                    <w:spacing w:line="360" w:lineRule="auto"/>
                    <w:ind w:left="720"/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:rsidR="00783E19" w:rsidRPr="00D114F3" w:rsidRDefault="00783E19" w:rsidP="002515D2">
            <w:pPr>
              <w:spacing w:before="240" w:after="24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3B4270" w:rsidRPr="00D114F3" w:rsidTr="00D561F3">
        <w:trPr>
          <w:trHeight w:val="80"/>
        </w:trPr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2515D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Formation dispensée ou reçue :</w:t>
            </w:r>
          </w:p>
        </w:tc>
      </w:tr>
      <w:tr w:rsidR="003B4270" w:rsidRPr="00D114F3" w:rsidTr="00D561F3">
        <w:trPr>
          <w:trHeight w:val="80"/>
        </w:trPr>
        <w:tc>
          <w:tcPr>
            <w:tcW w:w="9462" w:type="dxa"/>
            <w:gridSpan w:val="6"/>
            <w:shd w:val="clear" w:color="auto" w:fill="auto"/>
          </w:tcPr>
          <w:p w:rsidR="003B4270" w:rsidRPr="00F464F6" w:rsidRDefault="003B4270" w:rsidP="0029737F">
            <w:pPr>
              <w:pStyle w:val="Paragraphedeliste"/>
              <w:spacing w:before="240" w:after="24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</w:tbl>
    <w:p w:rsidR="009A5590" w:rsidRPr="00D114F3" w:rsidRDefault="009A5590" w:rsidP="002515D2">
      <w:pPr>
        <w:spacing w:line="276" w:lineRule="auto"/>
        <w:rPr>
          <w:sz w:val="32"/>
          <w:szCs w:val="32"/>
        </w:rPr>
      </w:pPr>
    </w:p>
    <w:sectPr w:rsidR="009A5590" w:rsidRPr="00D114F3" w:rsidSect="005C6D44">
      <w:footerReference w:type="even" r:id="rId8"/>
      <w:footerReference w:type="default" r:id="rId9"/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A0F" w:rsidRDefault="00EE0A0F">
      <w:r>
        <w:separator/>
      </w:r>
    </w:p>
  </w:endnote>
  <w:endnote w:type="continuationSeparator" w:id="0">
    <w:p w:rsidR="00EE0A0F" w:rsidRDefault="00EE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02B" w:rsidRDefault="00D555D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8602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602B">
      <w:rPr>
        <w:rStyle w:val="Numrodepage"/>
        <w:noProof/>
      </w:rPr>
      <w:t>3</w:t>
    </w:r>
    <w:r>
      <w:rPr>
        <w:rStyle w:val="Numrodepage"/>
      </w:rPr>
      <w:fldChar w:fldCharType="end"/>
    </w:r>
  </w:p>
  <w:p w:rsidR="00E8602B" w:rsidRDefault="00E8602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02B" w:rsidRDefault="00D555D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8602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E4D34">
      <w:rPr>
        <w:rStyle w:val="Numrodepage"/>
        <w:noProof/>
      </w:rPr>
      <w:t>2</w:t>
    </w:r>
    <w:r>
      <w:rPr>
        <w:rStyle w:val="Numrodepage"/>
      </w:rPr>
      <w:fldChar w:fldCharType="end"/>
    </w:r>
  </w:p>
  <w:p w:rsidR="00E8602B" w:rsidRDefault="009A5590" w:rsidP="001727FF">
    <w:pPr>
      <w:pStyle w:val="Pieddepage"/>
      <w:pBdr>
        <w:top w:val="single" w:sz="4" w:space="1" w:color="auto"/>
      </w:pBdr>
      <w:ind w:right="36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BILAN RECHERCHE</w:t>
    </w:r>
    <w:r w:rsidR="00E8602B">
      <w:rPr>
        <w:rFonts w:ascii="Arial Narrow" w:hAnsi="Arial Narrow"/>
        <w:sz w:val="20"/>
        <w:szCs w:val="20"/>
      </w:rPr>
      <w:t>&amp;</w:t>
    </w:r>
    <w:r>
      <w:rPr>
        <w:rFonts w:ascii="Arial Narrow" w:hAnsi="Arial Narrow"/>
        <w:sz w:val="20"/>
        <w:szCs w:val="20"/>
      </w:rPr>
      <w:t>DIVERS -</w:t>
    </w:r>
    <w:r w:rsidR="00E8602B">
      <w:rPr>
        <w:rFonts w:ascii="Arial Narrow" w:hAnsi="Arial Narrow"/>
        <w:sz w:val="20"/>
        <w:szCs w:val="20"/>
      </w:rPr>
      <w:t xml:space="preserve"> </w:t>
    </w:r>
    <w:r w:rsidR="00F464F6">
      <w:rPr>
        <w:rFonts w:ascii="Arial Narrow" w:hAnsi="Arial Narrow"/>
        <w:sz w:val="20"/>
        <w:szCs w:val="20"/>
      </w:rPr>
      <w:t>URMA</w:t>
    </w:r>
    <w:r w:rsidR="00E8602B">
      <w:rPr>
        <w:rFonts w:ascii="Arial Narrow" w:hAnsi="Arial Narrow"/>
        <w:sz w:val="20"/>
        <w:szCs w:val="20"/>
      </w:rPr>
      <w:t xml:space="preserve"> / </w:t>
    </w:r>
    <w:r w:rsidR="00F464F6">
      <w:rPr>
        <w:rFonts w:ascii="Arial Narrow" w:hAnsi="Arial Narrow"/>
        <w:sz w:val="20"/>
        <w:szCs w:val="20"/>
      </w:rPr>
      <w:t>CRTI</w:t>
    </w:r>
    <w:r w:rsidR="00E8602B">
      <w:rPr>
        <w:rFonts w:ascii="Arial Narrow" w:hAnsi="Arial Narrow"/>
        <w:sz w:val="20"/>
        <w:szCs w:val="20"/>
      </w:rPr>
      <w:t xml:space="preserve"> - ANNABA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A0F" w:rsidRDefault="00EE0A0F">
      <w:r>
        <w:separator/>
      </w:r>
    </w:p>
  </w:footnote>
  <w:footnote w:type="continuationSeparator" w:id="0">
    <w:p w:rsidR="00EE0A0F" w:rsidRDefault="00EE0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"/>
      </v:shape>
    </w:pict>
  </w:numPicBullet>
  <w:abstractNum w:abstractNumId="0" w15:restartNumberingAfterBreak="0">
    <w:nsid w:val="028F5C1B"/>
    <w:multiLevelType w:val="hybridMultilevel"/>
    <w:tmpl w:val="955A0DB2"/>
    <w:lvl w:ilvl="0" w:tplc="BD201E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E02"/>
    <w:multiLevelType w:val="hybridMultilevel"/>
    <w:tmpl w:val="61BA8A7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38B6"/>
    <w:multiLevelType w:val="hybridMultilevel"/>
    <w:tmpl w:val="D436C0EE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E4F5C"/>
    <w:multiLevelType w:val="hybridMultilevel"/>
    <w:tmpl w:val="6DACD00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06475"/>
    <w:multiLevelType w:val="hybridMultilevel"/>
    <w:tmpl w:val="39689E0E"/>
    <w:lvl w:ilvl="0" w:tplc="F1747A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D4D06"/>
    <w:multiLevelType w:val="hybridMultilevel"/>
    <w:tmpl w:val="01CE9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043724"/>
    <w:multiLevelType w:val="hybridMultilevel"/>
    <w:tmpl w:val="2C88ACD0"/>
    <w:lvl w:ilvl="0" w:tplc="0B204576">
      <w:start w:val="1"/>
      <w:numFmt w:val="bullet"/>
      <w:lvlText w:val="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36E4"/>
    <w:multiLevelType w:val="hybridMultilevel"/>
    <w:tmpl w:val="A0FC4F8E"/>
    <w:lvl w:ilvl="0" w:tplc="EA60E8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B0950"/>
    <w:multiLevelType w:val="hybridMultilevel"/>
    <w:tmpl w:val="30909038"/>
    <w:lvl w:ilvl="0" w:tplc="2DD0D7D8">
      <w:start w:val="2009"/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10B17ADC"/>
    <w:multiLevelType w:val="multilevel"/>
    <w:tmpl w:val="6DACD0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F115E"/>
    <w:multiLevelType w:val="hybridMultilevel"/>
    <w:tmpl w:val="EE8C1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24324"/>
    <w:multiLevelType w:val="hybridMultilevel"/>
    <w:tmpl w:val="01D22904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77294"/>
    <w:multiLevelType w:val="multilevel"/>
    <w:tmpl w:val="BA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A3A82"/>
    <w:multiLevelType w:val="hybridMultilevel"/>
    <w:tmpl w:val="9CE6C188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4128F"/>
    <w:multiLevelType w:val="hybridMultilevel"/>
    <w:tmpl w:val="E36C2B56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B2D85"/>
    <w:multiLevelType w:val="hybridMultilevel"/>
    <w:tmpl w:val="20C8238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C42B6"/>
    <w:multiLevelType w:val="hybridMultilevel"/>
    <w:tmpl w:val="EFFADC9E"/>
    <w:lvl w:ilvl="0" w:tplc="768AF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5DC"/>
    <w:multiLevelType w:val="hybridMultilevel"/>
    <w:tmpl w:val="59DA8332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33091A"/>
    <w:multiLevelType w:val="hybridMultilevel"/>
    <w:tmpl w:val="894814D6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E646F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C7A86"/>
    <w:multiLevelType w:val="hybridMultilevel"/>
    <w:tmpl w:val="6A8CEA66"/>
    <w:lvl w:ilvl="0" w:tplc="A78AE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BF12BA"/>
    <w:multiLevelType w:val="hybridMultilevel"/>
    <w:tmpl w:val="9EF00BF4"/>
    <w:lvl w:ilvl="0" w:tplc="76DC5C48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i w:val="0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3D545B"/>
    <w:multiLevelType w:val="hybridMultilevel"/>
    <w:tmpl w:val="F8D0EAA2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33A9C"/>
    <w:multiLevelType w:val="hybridMultilevel"/>
    <w:tmpl w:val="7ED4E90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7B044F"/>
    <w:multiLevelType w:val="hybridMultilevel"/>
    <w:tmpl w:val="9782C40A"/>
    <w:lvl w:ilvl="0" w:tplc="040C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DB1E16"/>
    <w:multiLevelType w:val="hybridMultilevel"/>
    <w:tmpl w:val="E042E7AA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A5FF2"/>
    <w:multiLevelType w:val="hybridMultilevel"/>
    <w:tmpl w:val="0A26A7EA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042B9"/>
    <w:multiLevelType w:val="hybridMultilevel"/>
    <w:tmpl w:val="AB2E8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207C6"/>
    <w:multiLevelType w:val="hybridMultilevel"/>
    <w:tmpl w:val="E36E9040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628FA"/>
    <w:multiLevelType w:val="hybridMultilevel"/>
    <w:tmpl w:val="5896F770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B3022"/>
    <w:multiLevelType w:val="hybridMultilevel"/>
    <w:tmpl w:val="81622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34B62"/>
    <w:multiLevelType w:val="hybridMultilevel"/>
    <w:tmpl w:val="49163342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F1D26"/>
    <w:multiLevelType w:val="hybridMultilevel"/>
    <w:tmpl w:val="F8021420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6658D"/>
    <w:multiLevelType w:val="hybridMultilevel"/>
    <w:tmpl w:val="5292F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4332F"/>
    <w:multiLevelType w:val="hybridMultilevel"/>
    <w:tmpl w:val="9782C40A"/>
    <w:lvl w:ilvl="0" w:tplc="812E37F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4F2380"/>
    <w:multiLevelType w:val="hybridMultilevel"/>
    <w:tmpl w:val="4B2AE36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E3F6C"/>
    <w:multiLevelType w:val="hybridMultilevel"/>
    <w:tmpl w:val="9F12FB6A"/>
    <w:lvl w:ilvl="0" w:tplc="F1747A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26F7E"/>
    <w:multiLevelType w:val="hybridMultilevel"/>
    <w:tmpl w:val="EC6ED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C216D"/>
    <w:multiLevelType w:val="hybridMultilevel"/>
    <w:tmpl w:val="2A36B470"/>
    <w:lvl w:ilvl="0" w:tplc="768AF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87B71"/>
    <w:multiLevelType w:val="hybridMultilevel"/>
    <w:tmpl w:val="5FA24696"/>
    <w:lvl w:ilvl="0" w:tplc="62886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0646A"/>
    <w:multiLevelType w:val="hybridMultilevel"/>
    <w:tmpl w:val="207236EC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D6F0F"/>
    <w:multiLevelType w:val="hybridMultilevel"/>
    <w:tmpl w:val="526A3218"/>
    <w:lvl w:ilvl="0" w:tplc="2E4A46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D3E21"/>
    <w:multiLevelType w:val="hybridMultilevel"/>
    <w:tmpl w:val="8FAAE1B8"/>
    <w:lvl w:ilvl="0" w:tplc="BFEA16B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FC7C74"/>
    <w:multiLevelType w:val="hybridMultilevel"/>
    <w:tmpl w:val="0FEE72A4"/>
    <w:lvl w:ilvl="0" w:tplc="A6A2441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A6337"/>
    <w:multiLevelType w:val="hybridMultilevel"/>
    <w:tmpl w:val="E7401E38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77C0F"/>
    <w:multiLevelType w:val="hybridMultilevel"/>
    <w:tmpl w:val="E8EC42D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A4535"/>
    <w:multiLevelType w:val="hybridMultilevel"/>
    <w:tmpl w:val="9CE221AC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E646F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6"/>
  </w:num>
  <w:num w:numId="5">
    <w:abstractNumId w:val="37"/>
  </w:num>
  <w:num w:numId="6">
    <w:abstractNumId w:val="12"/>
  </w:num>
  <w:num w:numId="7">
    <w:abstractNumId w:val="15"/>
  </w:num>
  <w:num w:numId="8">
    <w:abstractNumId w:val="34"/>
  </w:num>
  <w:num w:numId="9">
    <w:abstractNumId w:val="43"/>
  </w:num>
  <w:num w:numId="10">
    <w:abstractNumId w:val="0"/>
  </w:num>
  <w:num w:numId="11">
    <w:abstractNumId w:val="33"/>
  </w:num>
  <w:num w:numId="12">
    <w:abstractNumId w:val="23"/>
  </w:num>
  <w:num w:numId="13">
    <w:abstractNumId w:val="42"/>
  </w:num>
  <w:num w:numId="14">
    <w:abstractNumId w:val="1"/>
  </w:num>
  <w:num w:numId="15">
    <w:abstractNumId w:val="45"/>
  </w:num>
  <w:num w:numId="16">
    <w:abstractNumId w:val="18"/>
  </w:num>
  <w:num w:numId="17">
    <w:abstractNumId w:val="21"/>
  </w:num>
  <w:num w:numId="18">
    <w:abstractNumId w:val="2"/>
  </w:num>
  <w:num w:numId="19">
    <w:abstractNumId w:val="39"/>
  </w:num>
  <w:num w:numId="20">
    <w:abstractNumId w:val="41"/>
  </w:num>
  <w:num w:numId="21">
    <w:abstractNumId w:val="25"/>
  </w:num>
  <w:num w:numId="22">
    <w:abstractNumId w:val="13"/>
  </w:num>
  <w:num w:numId="23">
    <w:abstractNumId w:val="4"/>
  </w:num>
  <w:num w:numId="24">
    <w:abstractNumId w:val="35"/>
  </w:num>
  <w:num w:numId="25">
    <w:abstractNumId w:val="6"/>
  </w:num>
  <w:num w:numId="26">
    <w:abstractNumId w:val="5"/>
  </w:num>
  <w:num w:numId="27">
    <w:abstractNumId w:val="27"/>
  </w:num>
  <w:num w:numId="28">
    <w:abstractNumId w:val="7"/>
  </w:num>
  <w:num w:numId="29">
    <w:abstractNumId w:val="30"/>
  </w:num>
  <w:num w:numId="30">
    <w:abstractNumId w:val="28"/>
  </w:num>
  <w:num w:numId="31">
    <w:abstractNumId w:val="17"/>
  </w:num>
  <w:num w:numId="32">
    <w:abstractNumId w:val="11"/>
  </w:num>
  <w:num w:numId="33">
    <w:abstractNumId w:val="40"/>
  </w:num>
  <w:num w:numId="34">
    <w:abstractNumId w:val="20"/>
  </w:num>
  <w:num w:numId="35">
    <w:abstractNumId w:val="38"/>
  </w:num>
  <w:num w:numId="36">
    <w:abstractNumId w:val="8"/>
  </w:num>
  <w:num w:numId="37">
    <w:abstractNumId w:val="36"/>
  </w:num>
  <w:num w:numId="38">
    <w:abstractNumId w:val="26"/>
  </w:num>
  <w:num w:numId="39">
    <w:abstractNumId w:val="29"/>
  </w:num>
  <w:num w:numId="40">
    <w:abstractNumId w:val="10"/>
  </w:num>
  <w:num w:numId="41">
    <w:abstractNumId w:val="14"/>
  </w:num>
  <w:num w:numId="42">
    <w:abstractNumId w:val="22"/>
  </w:num>
  <w:num w:numId="43">
    <w:abstractNumId w:val="44"/>
  </w:num>
  <w:num w:numId="44">
    <w:abstractNumId w:val="32"/>
  </w:num>
  <w:num w:numId="45">
    <w:abstractNumId w:val="3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AE"/>
    <w:rsid w:val="000315DF"/>
    <w:rsid w:val="000367EB"/>
    <w:rsid w:val="0003793C"/>
    <w:rsid w:val="000626E2"/>
    <w:rsid w:val="00067774"/>
    <w:rsid w:val="00077A17"/>
    <w:rsid w:val="00082FEB"/>
    <w:rsid w:val="00091511"/>
    <w:rsid w:val="0009797C"/>
    <w:rsid w:val="000A00ED"/>
    <w:rsid w:val="000C0892"/>
    <w:rsid w:val="000C08A5"/>
    <w:rsid w:val="000C4583"/>
    <w:rsid w:val="000C7CF2"/>
    <w:rsid w:val="000D060B"/>
    <w:rsid w:val="000D6144"/>
    <w:rsid w:val="000E5E04"/>
    <w:rsid w:val="000F17F3"/>
    <w:rsid w:val="000F71A4"/>
    <w:rsid w:val="0011471A"/>
    <w:rsid w:val="00117BBD"/>
    <w:rsid w:val="00117E89"/>
    <w:rsid w:val="001244A7"/>
    <w:rsid w:val="00135CD7"/>
    <w:rsid w:val="00135FD0"/>
    <w:rsid w:val="001405A4"/>
    <w:rsid w:val="001469BD"/>
    <w:rsid w:val="00166BEC"/>
    <w:rsid w:val="001727FF"/>
    <w:rsid w:val="00174E91"/>
    <w:rsid w:val="0017719E"/>
    <w:rsid w:val="001822DD"/>
    <w:rsid w:val="00193CA1"/>
    <w:rsid w:val="001C1568"/>
    <w:rsid w:val="001C5537"/>
    <w:rsid w:val="001D2E0D"/>
    <w:rsid w:val="001D389A"/>
    <w:rsid w:val="001E0722"/>
    <w:rsid w:val="001E13E8"/>
    <w:rsid w:val="001E1BCA"/>
    <w:rsid w:val="001E23A7"/>
    <w:rsid w:val="001E2F72"/>
    <w:rsid w:val="001F29A4"/>
    <w:rsid w:val="001F4713"/>
    <w:rsid w:val="001F77C7"/>
    <w:rsid w:val="00200017"/>
    <w:rsid w:val="00204342"/>
    <w:rsid w:val="0020546F"/>
    <w:rsid w:val="002147EE"/>
    <w:rsid w:val="002160FF"/>
    <w:rsid w:val="00222666"/>
    <w:rsid w:val="002314DE"/>
    <w:rsid w:val="00232FB7"/>
    <w:rsid w:val="002373BB"/>
    <w:rsid w:val="00244F07"/>
    <w:rsid w:val="002515D2"/>
    <w:rsid w:val="0026075F"/>
    <w:rsid w:val="002613A4"/>
    <w:rsid w:val="00271CEE"/>
    <w:rsid w:val="00292028"/>
    <w:rsid w:val="0029737F"/>
    <w:rsid w:val="002A0818"/>
    <w:rsid w:val="002A4E73"/>
    <w:rsid w:val="002B167D"/>
    <w:rsid w:val="002B40B1"/>
    <w:rsid w:val="002B6609"/>
    <w:rsid w:val="002C20AC"/>
    <w:rsid w:val="002E45B1"/>
    <w:rsid w:val="002E48C0"/>
    <w:rsid w:val="002E4D34"/>
    <w:rsid w:val="002E7623"/>
    <w:rsid w:val="002F6D10"/>
    <w:rsid w:val="00321721"/>
    <w:rsid w:val="00324109"/>
    <w:rsid w:val="003271B4"/>
    <w:rsid w:val="00365306"/>
    <w:rsid w:val="00371E29"/>
    <w:rsid w:val="00395317"/>
    <w:rsid w:val="00395918"/>
    <w:rsid w:val="003A1AF9"/>
    <w:rsid w:val="003A4E54"/>
    <w:rsid w:val="003B4270"/>
    <w:rsid w:val="003C4A0A"/>
    <w:rsid w:val="003D3413"/>
    <w:rsid w:val="003D6346"/>
    <w:rsid w:val="003F272F"/>
    <w:rsid w:val="003F35FC"/>
    <w:rsid w:val="003F4ACF"/>
    <w:rsid w:val="003F684D"/>
    <w:rsid w:val="003F68C3"/>
    <w:rsid w:val="003F7DB2"/>
    <w:rsid w:val="00403A94"/>
    <w:rsid w:val="004069CE"/>
    <w:rsid w:val="00407C5E"/>
    <w:rsid w:val="004145FD"/>
    <w:rsid w:val="00417663"/>
    <w:rsid w:val="004228A4"/>
    <w:rsid w:val="00423D6E"/>
    <w:rsid w:val="00425796"/>
    <w:rsid w:val="00432989"/>
    <w:rsid w:val="00432C02"/>
    <w:rsid w:val="0043606C"/>
    <w:rsid w:val="00454DEB"/>
    <w:rsid w:val="004640E9"/>
    <w:rsid w:val="00466412"/>
    <w:rsid w:val="0047673B"/>
    <w:rsid w:val="004A205C"/>
    <w:rsid w:val="004C12A7"/>
    <w:rsid w:val="004C65EB"/>
    <w:rsid w:val="004F0569"/>
    <w:rsid w:val="00502326"/>
    <w:rsid w:val="00504DB4"/>
    <w:rsid w:val="00506223"/>
    <w:rsid w:val="00511467"/>
    <w:rsid w:val="00512E0A"/>
    <w:rsid w:val="0051317A"/>
    <w:rsid w:val="00516A06"/>
    <w:rsid w:val="00523066"/>
    <w:rsid w:val="00540408"/>
    <w:rsid w:val="0055491B"/>
    <w:rsid w:val="0056667B"/>
    <w:rsid w:val="00574560"/>
    <w:rsid w:val="0058638C"/>
    <w:rsid w:val="00595402"/>
    <w:rsid w:val="00597F30"/>
    <w:rsid w:val="005C1FA6"/>
    <w:rsid w:val="005C6D44"/>
    <w:rsid w:val="005D5A51"/>
    <w:rsid w:val="005E39C7"/>
    <w:rsid w:val="005E7376"/>
    <w:rsid w:val="005F56FF"/>
    <w:rsid w:val="006010A3"/>
    <w:rsid w:val="00612663"/>
    <w:rsid w:val="00613733"/>
    <w:rsid w:val="00623A0D"/>
    <w:rsid w:val="00627F74"/>
    <w:rsid w:val="0063350E"/>
    <w:rsid w:val="006408F0"/>
    <w:rsid w:val="00660382"/>
    <w:rsid w:val="006660C2"/>
    <w:rsid w:val="00675011"/>
    <w:rsid w:val="0067551E"/>
    <w:rsid w:val="00680745"/>
    <w:rsid w:val="00693DFF"/>
    <w:rsid w:val="00694C18"/>
    <w:rsid w:val="006A1550"/>
    <w:rsid w:val="006C51EE"/>
    <w:rsid w:val="006E1B9E"/>
    <w:rsid w:val="006E35B4"/>
    <w:rsid w:val="006E3D31"/>
    <w:rsid w:val="006E4800"/>
    <w:rsid w:val="006F2629"/>
    <w:rsid w:val="00705632"/>
    <w:rsid w:val="00712149"/>
    <w:rsid w:val="007166E7"/>
    <w:rsid w:val="00732FCA"/>
    <w:rsid w:val="00744860"/>
    <w:rsid w:val="007461E2"/>
    <w:rsid w:val="00750019"/>
    <w:rsid w:val="007533BB"/>
    <w:rsid w:val="00757C48"/>
    <w:rsid w:val="0076437A"/>
    <w:rsid w:val="00766A85"/>
    <w:rsid w:val="00783E19"/>
    <w:rsid w:val="0078466A"/>
    <w:rsid w:val="00785B4F"/>
    <w:rsid w:val="00794475"/>
    <w:rsid w:val="007A24A6"/>
    <w:rsid w:val="007A6602"/>
    <w:rsid w:val="007B66E3"/>
    <w:rsid w:val="007D20D0"/>
    <w:rsid w:val="007D3B1B"/>
    <w:rsid w:val="007D5319"/>
    <w:rsid w:val="007D7C64"/>
    <w:rsid w:val="007F490E"/>
    <w:rsid w:val="008021DE"/>
    <w:rsid w:val="008034D1"/>
    <w:rsid w:val="0081149B"/>
    <w:rsid w:val="00824252"/>
    <w:rsid w:val="0082600B"/>
    <w:rsid w:val="0083190C"/>
    <w:rsid w:val="0083350C"/>
    <w:rsid w:val="00842E03"/>
    <w:rsid w:val="008474D5"/>
    <w:rsid w:val="00850010"/>
    <w:rsid w:val="00864926"/>
    <w:rsid w:val="00872D9D"/>
    <w:rsid w:val="008732ED"/>
    <w:rsid w:val="00881170"/>
    <w:rsid w:val="00883243"/>
    <w:rsid w:val="00884749"/>
    <w:rsid w:val="008934DD"/>
    <w:rsid w:val="00896072"/>
    <w:rsid w:val="00896C2A"/>
    <w:rsid w:val="008B0562"/>
    <w:rsid w:val="008D0B21"/>
    <w:rsid w:val="008D671D"/>
    <w:rsid w:val="0090588C"/>
    <w:rsid w:val="009102DF"/>
    <w:rsid w:val="00931120"/>
    <w:rsid w:val="009337D4"/>
    <w:rsid w:val="00947DBF"/>
    <w:rsid w:val="00950F66"/>
    <w:rsid w:val="009807C4"/>
    <w:rsid w:val="009825D0"/>
    <w:rsid w:val="009A5590"/>
    <w:rsid w:val="009B1A61"/>
    <w:rsid w:val="009B56BB"/>
    <w:rsid w:val="009C6C25"/>
    <w:rsid w:val="009D55AE"/>
    <w:rsid w:val="009E0777"/>
    <w:rsid w:val="00A1252B"/>
    <w:rsid w:val="00A178D7"/>
    <w:rsid w:val="00A42A19"/>
    <w:rsid w:val="00A44681"/>
    <w:rsid w:val="00A619C9"/>
    <w:rsid w:val="00A76F9C"/>
    <w:rsid w:val="00A779A4"/>
    <w:rsid w:val="00A86F2D"/>
    <w:rsid w:val="00A87766"/>
    <w:rsid w:val="00A90A9B"/>
    <w:rsid w:val="00AB3548"/>
    <w:rsid w:val="00AC22BA"/>
    <w:rsid w:val="00AC63AE"/>
    <w:rsid w:val="00AC737B"/>
    <w:rsid w:val="00AD0395"/>
    <w:rsid w:val="00AD3E73"/>
    <w:rsid w:val="00AD6E6F"/>
    <w:rsid w:val="00AF3D04"/>
    <w:rsid w:val="00AF74B5"/>
    <w:rsid w:val="00B02935"/>
    <w:rsid w:val="00B02DDF"/>
    <w:rsid w:val="00B0433C"/>
    <w:rsid w:val="00B0503C"/>
    <w:rsid w:val="00B077A8"/>
    <w:rsid w:val="00B1789C"/>
    <w:rsid w:val="00B233B1"/>
    <w:rsid w:val="00B23895"/>
    <w:rsid w:val="00B36784"/>
    <w:rsid w:val="00B41BA0"/>
    <w:rsid w:val="00B5670A"/>
    <w:rsid w:val="00B57BD0"/>
    <w:rsid w:val="00B62195"/>
    <w:rsid w:val="00B64590"/>
    <w:rsid w:val="00B80AB5"/>
    <w:rsid w:val="00B93AAF"/>
    <w:rsid w:val="00BA2BFD"/>
    <w:rsid w:val="00BA75DF"/>
    <w:rsid w:val="00BB0569"/>
    <w:rsid w:val="00BB6B2E"/>
    <w:rsid w:val="00BF2998"/>
    <w:rsid w:val="00BF47C7"/>
    <w:rsid w:val="00C03583"/>
    <w:rsid w:val="00C31F24"/>
    <w:rsid w:val="00C56DC1"/>
    <w:rsid w:val="00C66920"/>
    <w:rsid w:val="00C8375B"/>
    <w:rsid w:val="00CA2EBB"/>
    <w:rsid w:val="00CB11AC"/>
    <w:rsid w:val="00D01F98"/>
    <w:rsid w:val="00D114F3"/>
    <w:rsid w:val="00D36443"/>
    <w:rsid w:val="00D36BAE"/>
    <w:rsid w:val="00D4176C"/>
    <w:rsid w:val="00D458E9"/>
    <w:rsid w:val="00D45E6F"/>
    <w:rsid w:val="00D53607"/>
    <w:rsid w:val="00D555DA"/>
    <w:rsid w:val="00D561F3"/>
    <w:rsid w:val="00D564A2"/>
    <w:rsid w:val="00D56E80"/>
    <w:rsid w:val="00D64D0B"/>
    <w:rsid w:val="00D735DF"/>
    <w:rsid w:val="00D761DE"/>
    <w:rsid w:val="00D83777"/>
    <w:rsid w:val="00DA4EBE"/>
    <w:rsid w:val="00DD126B"/>
    <w:rsid w:val="00DD1894"/>
    <w:rsid w:val="00DE0778"/>
    <w:rsid w:val="00DF21E5"/>
    <w:rsid w:val="00E00162"/>
    <w:rsid w:val="00E076B6"/>
    <w:rsid w:val="00E204B4"/>
    <w:rsid w:val="00E30B86"/>
    <w:rsid w:val="00E32F64"/>
    <w:rsid w:val="00E4643C"/>
    <w:rsid w:val="00E47D22"/>
    <w:rsid w:val="00E670F6"/>
    <w:rsid w:val="00E83F03"/>
    <w:rsid w:val="00E8602B"/>
    <w:rsid w:val="00E93C64"/>
    <w:rsid w:val="00EA5B33"/>
    <w:rsid w:val="00EA7CDC"/>
    <w:rsid w:val="00EB19EA"/>
    <w:rsid w:val="00EB6184"/>
    <w:rsid w:val="00EB7B3B"/>
    <w:rsid w:val="00EC58A4"/>
    <w:rsid w:val="00EC67BE"/>
    <w:rsid w:val="00ED2797"/>
    <w:rsid w:val="00EE0A0F"/>
    <w:rsid w:val="00EE1286"/>
    <w:rsid w:val="00F045BE"/>
    <w:rsid w:val="00F26196"/>
    <w:rsid w:val="00F269D9"/>
    <w:rsid w:val="00F318C8"/>
    <w:rsid w:val="00F34EC1"/>
    <w:rsid w:val="00F36A4B"/>
    <w:rsid w:val="00F40369"/>
    <w:rsid w:val="00F4116A"/>
    <w:rsid w:val="00F464F6"/>
    <w:rsid w:val="00F502E8"/>
    <w:rsid w:val="00F55C43"/>
    <w:rsid w:val="00F6484E"/>
    <w:rsid w:val="00F73162"/>
    <w:rsid w:val="00F74948"/>
    <w:rsid w:val="00F874EF"/>
    <w:rsid w:val="00FB3F3F"/>
    <w:rsid w:val="00FB727C"/>
    <w:rsid w:val="00FC5818"/>
    <w:rsid w:val="00FD09FA"/>
    <w:rsid w:val="00FD5D06"/>
    <w:rsid w:val="00FE38A4"/>
    <w:rsid w:val="00FF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AC719"/>
  <w15:docId w15:val="{1D502688-0BF1-4950-B152-E3B32945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920"/>
    <w:rPr>
      <w:sz w:val="24"/>
      <w:szCs w:val="24"/>
    </w:rPr>
  </w:style>
  <w:style w:type="paragraph" w:styleId="Titre1">
    <w:name w:val="heading 1"/>
    <w:basedOn w:val="Normal"/>
    <w:next w:val="Normal"/>
    <w:qFormat/>
    <w:rsid w:val="00A779A4"/>
    <w:pPr>
      <w:keepNext/>
      <w:jc w:val="center"/>
      <w:outlineLvl w:val="0"/>
    </w:pPr>
    <w:rPr>
      <w:rFonts w:ascii="Arial Narrow" w:hAnsi="Arial Narrow"/>
      <w:b/>
    </w:rPr>
  </w:style>
  <w:style w:type="paragraph" w:styleId="Titre2">
    <w:name w:val="heading 2"/>
    <w:basedOn w:val="Normal"/>
    <w:next w:val="Normal"/>
    <w:qFormat/>
    <w:rsid w:val="00A779A4"/>
    <w:pPr>
      <w:keepNext/>
      <w:outlineLvl w:val="1"/>
    </w:pPr>
    <w:rPr>
      <w:rFonts w:ascii="Arial Narrow" w:hAnsi="Arial Narrow"/>
      <w:b/>
      <w:bCs/>
    </w:rPr>
  </w:style>
  <w:style w:type="paragraph" w:styleId="Titre3">
    <w:name w:val="heading 3"/>
    <w:basedOn w:val="Normal"/>
    <w:next w:val="Normal"/>
    <w:qFormat/>
    <w:rsid w:val="00A779A4"/>
    <w:pPr>
      <w:keepNext/>
      <w:outlineLvl w:val="2"/>
    </w:pPr>
    <w:rPr>
      <w:rFonts w:ascii="Arial Narrow" w:hAnsi="Arial Narrow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A779A4"/>
    <w:pPr>
      <w:ind w:hanging="540"/>
    </w:pPr>
    <w:rPr>
      <w:rFonts w:ascii="Arial" w:hAnsi="Arial"/>
    </w:rPr>
  </w:style>
  <w:style w:type="paragraph" w:styleId="Retraitcorpsdetexte2">
    <w:name w:val="Body Text Indent 2"/>
    <w:basedOn w:val="Normal"/>
    <w:rsid w:val="00A779A4"/>
    <w:pPr>
      <w:ind w:left="435"/>
    </w:pPr>
  </w:style>
  <w:style w:type="paragraph" w:styleId="Retraitcorpsdetexte3">
    <w:name w:val="Body Text Indent 3"/>
    <w:basedOn w:val="Normal"/>
    <w:rsid w:val="00A779A4"/>
    <w:pPr>
      <w:overflowPunct w:val="0"/>
      <w:autoSpaceDE w:val="0"/>
      <w:autoSpaceDN w:val="0"/>
      <w:adjustRightInd w:val="0"/>
      <w:ind w:left="360"/>
    </w:pPr>
  </w:style>
  <w:style w:type="paragraph" w:styleId="En-tte">
    <w:name w:val="header"/>
    <w:basedOn w:val="Normal"/>
    <w:rsid w:val="00A779A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779A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779A4"/>
  </w:style>
  <w:style w:type="paragraph" w:styleId="Corpsdetexte2">
    <w:name w:val="Body Text 2"/>
    <w:basedOn w:val="Normal"/>
    <w:rsid w:val="00A779A4"/>
    <w:rPr>
      <w:rFonts w:ascii="Arial" w:hAnsi="Arial" w:cs="Arial"/>
      <w:b/>
      <w:bCs/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edebulles">
    <w:name w:val="Balloon Text"/>
    <w:basedOn w:val="Normal"/>
    <w:semiHidden/>
    <w:rsid w:val="00A779A4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4713"/>
    <w:pPr>
      <w:ind w:left="708"/>
    </w:pPr>
  </w:style>
  <w:style w:type="table" w:styleId="Grilledutableau">
    <w:name w:val="Table Grid"/>
    <w:basedOn w:val="TableauNormal"/>
    <w:rsid w:val="009A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кte Car"/>
    <w:uiPriority w:val="99"/>
    <w:locked/>
    <w:rsid w:val="0029737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lan%20Activite%20DPE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Activite DPEM.dot</Template>
  <TotalTime>1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</vt:lpstr>
    </vt:vector>
  </TitlesOfParts>
  <Company>test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</dc:title>
  <dc:creator>PRO PC</dc:creator>
  <cp:lastModifiedBy>TOSHIBA</cp:lastModifiedBy>
  <cp:revision>2</cp:revision>
  <cp:lastPrinted>2015-04-08T13:20:00Z</cp:lastPrinted>
  <dcterms:created xsi:type="dcterms:W3CDTF">2016-04-10T08:27:00Z</dcterms:created>
  <dcterms:modified xsi:type="dcterms:W3CDTF">2016-04-10T08:27:00Z</dcterms:modified>
</cp:coreProperties>
</file>