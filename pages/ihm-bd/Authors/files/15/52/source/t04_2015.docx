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918" w:rsidRPr="00D114F3" w:rsidRDefault="00395918" w:rsidP="002515D2">
      <w:pPr>
        <w:spacing w:line="276" w:lineRule="auto"/>
      </w:pPr>
    </w:p>
    <w:tbl>
      <w:tblPr>
        <w:tblW w:w="11533" w:type="dxa"/>
        <w:tblInd w:w="-72" w:type="dxa"/>
        <w:tblLook w:val="04A0" w:firstRow="1" w:lastRow="0" w:firstColumn="1" w:lastColumn="0" w:noHBand="0" w:noVBand="1"/>
      </w:tblPr>
      <w:tblGrid>
        <w:gridCol w:w="72"/>
        <w:gridCol w:w="5638"/>
        <w:gridCol w:w="92"/>
        <w:gridCol w:w="5548"/>
        <w:gridCol w:w="183"/>
      </w:tblGrid>
      <w:tr w:rsidR="0029737F" w:rsidRPr="004A1BAE" w:rsidTr="0029737F">
        <w:trPr>
          <w:gridBefore w:val="1"/>
          <w:gridAfter w:val="1"/>
          <w:wBefore w:w="73" w:type="dxa"/>
          <w:wAfter w:w="182" w:type="dxa"/>
          <w:trHeight w:val="412"/>
        </w:trPr>
        <w:tc>
          <w:tcPr>
            <w:tcW w:w="11278" w:type="dxa"/>
            <w:gridSpan w:val="3"/>
            <w:shd w:val="clear" w:color="auto" w:fill="auto"/>
            <w:vAlign w:val="center"/>
          </w:tcPr>
          <w:p w:rsidR="0029737F" w:rsidRPr="004A1BAE" w:rsidRDefault="0029737F" w:rsidP="00322CEA">
            <w:pPr>
              <w:tabs>
                <w:tab w:val="right" w:pos="10065"/>
              </w:tabs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bidi="ar-DZ"/>
              </w:rPr>
            </w:pPr>
            <w:r w:rsidRPr="004A1BAE">
              <w:rPr>
                <w:rFonts w:ascii="Segoe UI" w:hAnsi="Segoe UI" w:cs="Segoe UI" w:hint="eastAsia"/>
                <w:b/>
                <w:bCs/>
                <w:sz w:val="18"/>
                <w:szCs w:val="18"/>
                <w:rtl/>
                <w:lang w:bidi="ar-DZ"/>
              </w:rPr>
              <w:t>الجمهــــوريـــــــة</w:t>
            </w:r>
            <w:r w:rsidRPr="004A1BAE">
              <w:rPr>
                <w:rFonts w:ascii="Segoe UI" w:hAnsi="Segoe UI" w:cs="Segoe UI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  <w:r w:rsidRPr="004A1BAE">
              <w:rPr>
                <w:rFonts w:ascii="Segoe UI" w:hAnsi="Segoe UI" w:cs="Segoe UI" w:hint="eastAsia"/>
                <w:b/>
                <w:bCs/>
                <w:sz w:val="18"/>
                <w:szCs w:val="18"/>
                <w:rtl/>
                <w:lang w:bidi="ar-DZ"/>
              </w:rPr>
              <w:t>الجـزائــريـــــــة</w:t>
            </w:r>
            <w:r w:rsidRPr="004A1BAE">
              <w:rPr>
                <w:rFonts w:ascii="Segoe UI" w:hAnsi="Segoe UI" w:cs="Segoe UI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  <w:r w:rsidRPr="004A1BAE">
              <w:rPr>
                <w:rFonts w:ascii="Segoe UI" w:hAnsi="Segoe UI" w:cs="Segoe UI" w:hint="eastAsia"/>
                <w:b/>
                <w:bCs/>
                <w:sz w:val="18"/>
                <w:szCs w:val="18"/>
                <w:rtl/>
                <w:lang w:bidi="ar-DZ"/>
              </w:rPr>
              <w:t>الديــمـقـراطيـــــــة</w:t>
            </w:r>
            <w:r w:rsidRPr="004A1BAE">
              <w:rPr>
                <w:rFonts w:ascii="Segoe UI" w:hAnsi="Segoe UI" w:cs="Segoe UI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  <w:r w:rsidRPr="004A1BAE">
              <w:rPr>
                <w:rFonts w:ascii="Segoe UI" w:hAnsi="Segoe UI" w:cs="Segoe UI" w:hint="eastAsia"/>
                <w:b/>
                <w:bCs/>
                <w:sz w:val="18"/>
                <w:szCs w:val="18"/>
                <w:rtl/>
                <w:lang w:bidi="ar-DZ"/>
              </w:rPr>
              <w:t>الشـعـبـيــــــــة</w:t>
            </w:r>
          </w:p>
          <w:p w:rsidR="0029737F" w:rsidRPr="004A1BAE" w:rsidRDefault="0029737F" w:rsidP="00322CEA">
            <w:pPr>
              <w:tabs>
                <w:tab w:val="right" w:pos="10065"/>
              </w:tabs>
              <w:jc w:val="center"/>
              <w:rPr>
                <w:rFonts w:ascii="Segoe UI" w:hAnsi="Segoe UI" w:cs="Segoe UI"/>
                <w:bCs/>
              </w:rPr>
            </w:pPr>
            <w:r w:rsidRPr="004A1BAE">
              <w:rPr>
                <w:rFonts w:ascii="Segoe UI" w:hAnsi="Segoe UI" w:cs="Segoe UI" w:hint="eastAsia"/>
                <w:bCs/>
                <w:rtl/>
              </w:rPr>
              <w:t>وزارة</w:t>
            </w:r>
            <w:r w:rsidRPr="004A1BAE">
              <w:rPr>
                <w:rFonts w:ascii="Segoe UI" w:hAnsi="Segoe UI" w:cs="Segoe UI"/>
                <w:bCs/>
                <w:rtl/>
              </w:rPr>
              <w:t xml:space="preserve"> </w:t>
            </w:r>
            <w:r w:rsidRPr="004A1BAE">
              <w:rPr>
                <w:rFonts w:ascii="Segoe UI" w:hAnsi="Segoe UI" w:cs="Segoe UI" w:hint="eastAsia"/>
                <w:bCs/>
                <w:rtl/>
              </w:rPr>
              <w:t>التعليــم</w:t>
            </w:r>
            <w:r w:rsidRPr="004A1BAE">
              <w:rPr>
                <w:rFonts w:ascii="Segoe UI" w:hAnsi="Segoe UI" w:cs="Segoe UI"/>
                <w:bCs/>
                <w:rtl/>
              </w:rPr>
              <w:t xml:space="preserve"> </w:t>
            </w:r>
            <w:r w:rsidRPr="004A1BAE">
              <w:rPr>
                <w:rFonts w:ascii="Segoe UI" w:hAnsi="Segoe UI" w:cs="Segoe UI" w:hint="eastAsia"/>
                <w:bCs/>
                <w:rtl/>
              </w:rPr>
              <w:t>العالـــي</w:t>
            </w:r>
            <w:r w:rsidRPr="004A1BAE">
              <w:rPr>
                <w:rFonts w:ascii="Segoe UI" w:hAnsi="Segoe UI" w:cs="Segoe UI"/>
                <w:bCs/>
                <w:rtl/>
              </w:rPr>
              <w:t xml:space="preserve"> </w:t>
            </w:r>
            <w:r w:rsidRPr="004A1BAE">
              <w:rPr>
                <w:rFonts w:ascii="Segoe UI" w:hAnsi="Segoe UI" w:cs="Segoe UI" w:hint="eastAsia"/>
                <w:bCs/>
                <w:rtl/>
              </w:rPr>
              <w:t>والـبحـــث</w:t>
            </w:r>
            <w:r w:rsidRPr="004A1BAE">
              <w:rPr>
                <w:rFonts w:ascii="Segoe UI" w:hAnsi="Segoe UI" w:cs="Segoe UI"/>
                <w:bCs/>
                <w:rtl/>
              </w:rPr>
              <w:t xml:space="preserve"> </w:t>
            </w:r>
            <w:r w:rsidRPr="004A1BAE">
              <w:rPr>
                <w:rFonts w:ascii="Segoe UI" w:hAnsi="Segoe UI" w:cs="Segoe UI" w:hint="eastAsia"/>
                <w:bCs/>
                <w:rtl/>
              </w:rPr>
              <w:t>العلمــي</w:t>
            </w:r>
          </w:p>
          <w:p w:rsidR="0029737F" w:rsidRPr="004A1BAE" w:rsidRDefault="0029737F" w:rsidP="00322CEA">
            <w:pPr>
              <w:tabs>
                <w:tab w:val="right" w:pos="10065"/>
              </w:tabs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bidi="ar-DZ"/>
              </w:rPr>
            </w:pPr>
            <w:r w:rsidRPr="004A1BAE">
              <w:rPr>
                <w:rFonts w:ascii="Segoe UI" w:hAnsi="Segoe UI" w:cs="Segoe UI" w:hint="eastAsia"/>
                <w:b/>
                <w:bCs/>
                <w:noProof/>
                <w:sz w:val="18"/>
                <w:szCs w:val="18"/>
                <w:rtl/>
              </w:rPr>
              <w:pict>
                <v:group id="_x0000_s1039" style="position:absolute;left:0;text-align:left;margin-left:197.45pt;margin-top:3.15pt;width:144.5pt;height:2.85pt;z-index:251660288" coordorigin="4170,1462" coordsize="2890,113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40" type="#_x0000_t32" style="position:absolute;left:4170;top:1515;width:1275;height:1" o:connectortype="straight"/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1041" type="#_x0000_t4" style="position:absolute;left:5445;top:1462;width:340;height:113"/>
                  <v:shape id="_x0000_s1042" type="#_x0000_t32" style="position:absolute;left:5785;top:1514;width:1275;height:1" o:connectortype="straight"/>
                  <w10:wrap type="square"/>
                </v:group>
              </w:pict>
            </w:r>
          </w:p>
        </w:tc>
      </w:tr>
      <w:tr w:rsidR="0029737F" w:rsidRPr="004A1BAE" w:rsidTr="0029737F">
        <w:trPr>
          <w:gridBefore w:val="1"/>
          <w:gridAfter w:val="1"/>
          <w:wBefore w:w="73" w:type="dxa"/>
          <w:wAfter w:w="183" w:type="dxa"/>
          <w:trHeight w:val="1261"/>
        </w:trPr>
        <w:tc>
          <w:tcPr>
            <w:tcW w:w="5638" w:type="dxa"/>
            <w:shd w:val="clear" w:color="auto" w:fill="auto"/>
            <w:vAlign w:val="center"/>
          </w:tcPr>
          <w:p w:rsidR="0029737F" w:rsidRPr="004A1BAE" w:rsidRDefault="0029737F" w:rsidP="00322CEA">
            <w:pPr>
              <w:bidi/>
              <w:jc w:val="center"/>
              <w:rPr>
                <w:sz w:val="28"/>
                <w:szCs w:val="28"/>
              </w:rPr>
            </w:pPr>
            <w:r w:rsidRPr="004A1BAE">
              <w:rPr>
                <w:rFonts w:ascii="Arial" w:hAnsi="Arial" w:cs="Arial"/>
                <w:sz w:val="28"/>
                <w:szCs w:val="28"/>
                <w:rtl/>
                <w:lang w:bidi="ar-DZ"/>
              </w:rPr>
              <w:t>وحـدة البحـث</w:t>
            </w:r>
            <w:r w:rsidRPr="004A1BAE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</w:t>
            </w:r>
            <w:r w:rsidRPr="004A1BAE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للمــواد </w:t>
            </w:r>
            <w:r w:rsidRPr="004A1BAE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المتطــورة</w:t>
            </w:r>
            <w:r w:rsidRPr="004A1BAE">
              <w:rPr>
                <w:rFonts w:ascii="Arial" w:hAnsi="Arial" w:cs="Arial"/>
                <w:sz w:val="28"/>
                <w:szCs w:val="28"/>
                <w:rtl/>
                <w:lang w:bidi="ar-DZ"/>
              </w:rPr>
              <w:br/>
            </w:r>
            <w:r w:rsidRPr="004A1BAE">
              <w:rPr>
                <w:sz w:val="28"/>
                <w:szCs w:val="28"/>
              </w:rPr>
              <w:t>Unité De Recherche En Matériaux Avances</w:t>
            </w:r>
            <w:r w:rsidRPr="004A1BAE">
              <w:rPr>
                <w:sz w:val="28"/>
                <w:szCs w:val="28"/>
              </w:rPr>
              <w:br/>
              <w:t>URMA Ex-URTI</w:t>
            </w:r>
          </w:p>
        </w:tc>
        <w:tc>
          <w:tcPr>
            <w:tcW w:w="5639" w:type="dxa"/>
            <w:gridSpan w:val="2"/>
            <w:shd w:val="clear" w:color="auto" w:fill="auto"/>
            <w:vAlign w:val="center"/>
          </w:tcPr>
          <w:p w:rsidR="0029737F" w:rsidRPr="004A1BAE" w:rsidRDefault="0029737F" w:rsidP="00322CEA">
            <w:pPr>
              <w:tabs>
                <w:tab w:val="right" w:pos="10065"/>
              </w:tabs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  <w:lang w:bidi="ar-DZ"/>
              </w:rPr>
              <w:t xml:space="preserve">                      </w:t>
            </w:r>
            <w:r w:rsidRPr="004A1BAE">
              <w:rPr>
                <w:rFonts w:ascii="Segoe UI" w:hAnsi="Segoe UI" w:cs="Segoe UI"/>
                <w:b/>
                <w:bCs/>
                <w:noProof/>
                <w:sz w:val="18"/>
                <w:szCs w:val="18"/>
              </w:rPr>
              <w:drawing>
                <wp:inline distT="0" distB="0" distL="0" distR="0">
                  <wp:extent cx="1676400" cy="1543050"/>
                  <wp:effectExtent l="0" t="0" r="0" b="0"/>
                  <wp:docPr id="3" name="Image 3" descr="LOGO-URMA-Version-hak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LOGO-URMA-Version-hako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37F" w:rsidRPr="004A1BAE" w:rsidTr="0029737F">
        <w:trPr>
          <w:gridBefore w:val="1"/>
          <w:gridAfter w:val="1"/>
          <w:wBefore w:w="73" w:type="dxa"/>
          <w:wAfter w:w="183" w:type="dxa"/>
          <w:trHeight w:val="284"/>
        </w:trPr>
        <w:tc>
          <w:tcPr>
            <w:tcW w:w="5638" w:type="dxa"/>
            <w:shd w:val="clear" w:color="auto" w:fill="auto"/>
            <w:vAlign w:val="center"/>
          </w:tcPr>
          <w:p w:rsidR="0029737F" w:rsidRPr="001F4145" w:rsidRDefault="0029737F" w:rsidP="0029737F">
            <w:pPr>
              <w:tabs>
                <w:tab w:val="left" w:pos="8940"/>
                <w:tab w:val="left" w:pos="9072"/>
              </w:tabs>
              <w:ind w:right="-284"/>
              <w:rPr>
                <w:lang w:bidi="ar-DZ"/>
              </w:rPr>
            </w:pPr>
            <w:r>
              <w:rPr>
                <w:lang w:bidi="ar-DZ"/>
              </w:rPr>
              <w:t>R</w:t>
            </w:r>
            <w:r w:rsidRPr="00436225">
              <w:rPr>
                <w:lang w:bidi="ar-DZ"/>
              </w:rPr>
              <w:t>éf:    …..……./URMA/</w:t>
            </w:r>
            <w:r>
              <w:rPr>
                <w:lang w:bidi="ar-DZ"/>
              </w:rPr>
              <w:t>201</w:t>
            </w:r>
            <w:r>
              <w:rPr>
                <w:lang w:bidi="ar-DZ"/>
              </w:rPr>
              <w:t>6</w:t>
            </w:r>
          </w:p>
        </w:tc>
        <w:tc>
          <w:tcPr>
            <w:tcW w:w="5639" w:type="dxa"/>
            <w:gridSpan w:val="2"/>
            <w:shd w:val="clear" w:color="auto" w:fill="auto"/>
            <w:vAlign w:val="center"/>
          </w:tcPr>
          <w:p w:rsidR="0029737F" w:rsidRPr="001F4145" w:rsidRDefault="0029737F" w:rsidP="0029737F">
            <w:pPr>
              <w:tabs>
                <w:tab w:val="left" w:pos="8940"/>
                <w:tab w:val="left" w:pos="9072"/>
              </w:tabs>
              <w:ind w:right="-284"/>
              <w:jc w:val="center"/>
              <w:rPr>
                <w:lang w:bidi="ar-DZ"/>
              </w:rPr>
            </w:pPr>
            <w:r>
              <w:rPr>
                <w:lang w:bidi="ar-DZ"/>
              </w:rPr>
              <w:t xml:space="preserve">        </w:t>
            </w:r>
            <w:r>
              <w:rPr>
                <w:lang w:bidi="ar-DZ"/>
              </w:rPr>
              <w:t xml:space="preserve">Annaba le 10/ 04 / </w:t>
            </w:r>
            <w:r>
              <w:rPr>
                <w:lang w:bidi="ar-DZ"/>
              </w:rPr>
              <w:t>2016</w:t>
            </w:r>
          </w:p>
        </w:tc>
      </w:tr>
      <w:tr w:rsidR="001405A4" w:rsidRPr="00D114F3" w:rsidTr="0029737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63"/>
        </w:trPr>
        <w:tc>
          <w:tcPr>
            <w:tcW w:w="5803" w:type="dxa"/>
            <w:gridSpan w:val="3"/>
          </w:tcPr>
          <w:p w:rsidR="001405A4" w:rsidRPr="00D114F3" w:rsidRDefault="001405A4" w:rsidP="002515D2">
            <w:pPr>
              <w:spacing w:line="276" w:lineRule="auto"/>
              <w:jc w:val="center"/>
            </w:pPr>
          </w:p>
        </w:tc>
        <w:tc>
          <w:tcPr>
            <w:tcW w:w="5730" w:type="dxa"/>
            <w:gridSpan w:val="2"/>
          </w:tcPr>
          <w:p w:rsidR="001405A4" w:rsidRPr="00D114F3" w:rsidRDefault="001405A4" w:rsidP="002515D2">
            <w:pPr>
              <w:spacing w:line="276" w:lineRule="auto"/>
              <w:jc w:val="center"/>
            </w:pPr>
          </w:p>
        </w:tc>
      </w:tr>
      <w:tr w:rsidR="001405A4" w:rsidRPr="00D114F3" w:rsidTr="0029737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63"/>
        </w:trPr>
        <w:tc>
          <w:tcPr>
            <w:tcW w:w="5803" w:type="dxa"/>
            <w:gridSpan w:val="3"/>
          </w:tcPr>
          <w:p w:rsidR="001405A4" w:rsidRPr="00D114F3" w:rsidRDefault="001405A4" w:rsidP="002515D2">
            <w:pPr>
              <w:spacing w:line="276" w:lineRule="auto"/>
              <w:jc w:val="center"/>
            </w:pPr>
          </w:p>
        </w:tc>
        <w:tc>
          <w:tcPr>
            <w:tcW w:w="5730" w:type="dxa"/>
            <w:gridSpan w:val="2"/>
          </w:tcPr>
          <w:p w:rsidR="001405A4" w:rsidRPr="00D114F3" w:rsidRDefault="001405A4" w:rsidP="002515D2">
            <w:pPr>
              <w:spacing w:line="276" w:lineRule="auto"/>
              <w:ind w:right="213"/>
              <w:jc w:val="center"/>
            </w:pPr>
          </w:p>
        </w:tc>
      </w:tr>
      <w:tr w:rsidR="001405A4" w:rsidRPr="00D114F3" w:rsidTr="0029737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5803" w:type="dxa"/>
            <w:gridSpan w:val="3"/>
          </w:tcPr>
          <w:p w:rsidR="001405A4" w:rsidRPr="00D114F3" w:rsidRDefault="001405A4" w:rsidP="002515D2">
            <w:pPr>
              <w:spacing w:line="276" w:lineRule="auto"/>
              <w:jc w:val="center"/>
              <w:rPr>
                <w:b/>
                <w:bCs/>
                <w:sz w:val="22"/>
                <w:szCs w:val="22"/>
                <w:lang w:val="de-DE"/>
              </w:rPr>
            </w:pPr>
          </w:p>
        </w:tc>
        <w:tc>
          <w:tcPr>
            <w:tcW w:w="5730" w:type="dxa"/>
            <w:gridSpan w:val="2"/>
          </w:tcPr>
          <w:p w:rsidR="001405A4" w:rsidRPr="00D114F3" w:rsidRDefault="001405A4" w:rsidP="002515D2">
            <w:pPr>
              <w:spacing w:line="276" w:lineRule="auto"/>
              <w:jc w:val="center"/>
            </w:pPr>
          </w:p>
        </w:tc>
      </w:tr>
    </w:tbl>
    <w:p w:rsidR="001405A4" w:rsidRPr="00D114F3" w:rsidRDefault="001405A4" w:rsidP="002515D2">
      <w:pPr>
        <w:spacing w:line="276" w:lineRule="auto"/>
      </w:pPr>
    </w:p>
    <w:p w:rsidR="001405A4" w:rsidRPr="00D114F3" w:rsidRDefault="001405A4" w:rsidP="002515D2">
      <w:pPr>
        <w:spacing w:line="276" w:lineRule="auto"/>
      </w:pPr>
    </w:p>
    <w:p w:rsidR="001405A4" w:rsidRPr="00D114F3" w:rsidRDefault="0029737F" w:rsidP="002515D2">
      <w:pPr>
        <w:spacing w:line="276" w:lineRule="au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20.6pt;margin-top:5.65pt;width:320.4pt;height:206.3pt;z-index:251658240" fillcolor="white [3201]" strokecolor="#f79646 [3209]" strokeweight="5pt">
            <v:stroke linestyle="thickThin"/>
            <v:shadow color="#868686"/>
            <v:textbox>
              <w:txbxContent>
                <w:p w:rsidR="00200017" w:rsidRDefault="00200017" w:rsidP="00A76F9C">
                  <w:pPr>
                    <w:jc w:val="center"/>
                    <w:rPr>
                      <w:rFonts w:ascii="Arial Narrow" w:hAnsi="Arial Narrow"/>
                      <w:b/>
                      <w:i/>
                      <w:iCs/>
                      <w:caps/>
                      <w:sz w:val="40"/>
                      <w:szCs w:val="40"/>
                      <w:u w:val="single"/>
                    </w:rPr>
                  </w:pPr>
                </w:p>
                <w:p w:rsidR="00E8602B" w:rsidRDefault="00E8602B" w:rsidP="00A76F9C">
                  <w:pPr>
                    <w:jc w:val="center"/>
                    <w:rPr>
                      <w:rFonts w:ascii="Arial Narrow" w:hAnsi="Arial Narrow"/>
                      <w:b/>
                      <w:i/>
                      <w:iCs/>
                      <w:caps/>
                      <w:sz w:val="40"/>
                      <w:szCs w:val="40"/>
                      <w:u w:val="single"/>
                    </w:rPr>
                  </w:pPr>
                  <w:r w:rsidRPr="00E93C64">
                    <w:rPr>
                      <w:rFonts w:ascii="Arial Narrow" w:hAnsi="Arial Narrow"/>
                      <w:b/>
                      <w:i/>
                      <w:iCs/>
                      <w:caps/>
                      <w:sz w:val="40"/>
                      <w:szCs w:val="40"/>
                      <w:u w:val="single"/>
                    </w:rPr>
                    <w:t>BILAN DES ACTIVITEs</w:t>
                  </w:r>
                  <w:r w:rsidR="00A76F9C">
                    <w:rPr>
                      <w:rFonts w:ascii="Arial Narrow" w:hAnsi="Arial Narrow"/>
                      <w:b/>
                      <w:i/>
                      <w:iCs/>
                      <w:caps/>
                      <w:sz w:val="40"/>
                      <w:szCs w:val="40"/>
                      <w:u w:val="single"/>
                    </w:rPr>
                    <w:t>trimestriels</w:t>
                  </w:r>
                </w:p>
                <w:p w:rsidR="00E8602B" w:rsidRPr="00E93C64" w:rsidRDefault="00E8602B" w:rsidP="00135FD0">
                  <w:pPr>
                    <w:jc w:val="center"/>
                    <w:rPr>
                      <w:rFonts w:ascii="Arial Narrow" w:hAnsi="Arial Narrow"/>
                      <w:b/>
                      <w:i/>
                      <w:iCs/>
                      <w:sz w:val="40"/>
                      <w:szCs w:val="40"/>
                      <w:u w:val="single"/>
                    </w:rPr>
                  </w:pPr>
                  <w:r w:rsidRPr="00E93C64">
                    <w:rPr>
                      <w:rFonts w:ascii="Arial Narrow" w:hAnsi="Arial Narrow"/>
                      <w:b/>
                      <w:i/>
                      <w:iCs/>
                      <w:sz w:val="40"/>
                      <w:szCs w:val="40"/>
                      <w:u w:val="single"/>
                    </w:rPr>
                    <w:t>U</w:t>
                  </w:r>
                  <w:r w:rsidR="00204342">
                    <w:rPr>
                      <w:rFonts w:ascii="Arial Narrow" w:hAnsi="Arial Narrow"/>
                      <w:b/>
                      <w:i/>
                      <w:iCs/>
                      <w:sz w:val="40"/>
                      <w:szCs w:val="40"/>
                      <w:u w:val="single"/>
                    </w:rPr>
                    <w:t>RMA– CRTI</w:t>
                  </w:r>
                  <w:r w:rsidRPr="00E93C64">
                    <w:rPr>
                      <w:rFonts w:ascii="Arial Narrow" w:hAnsi="Arial Narrow"/>
                      <w:b/>
                      <w:i/>
                      <w:iCs/>
                      <w:sz w:val="40"/>
                      <w:szCs w:val="40"/>
                      <w:u w:val="single"/>
                    </w:rPr>
                    <w:t xml:space="preserve"> ANNABA</w:t>
                  </w:r>
                </w:p>
                <w:p w:rsidR="00E8602B" w:rsidRDefault="00E8602B" w:rsidP="00595402">
                  <w:pPr>
                    <w:jc w:val="center"/>
                    <w:rPr>
                      <w:rFonts w:ascii="Arial Narrow" w:hAnsi="Arial Narrow"/>
                      <w:b/>
                      <w:i/>
                      <w:iCs/>
                      <w:sz w:val="32"/>
                      <w:szCs w:val="32"/>
                      <w:u w:val="single"/>
                    </w:rPr>
                  </w:pPr>
                </w:p>
                <w:p w:rsidR="00200017" w:rsidRDefault="00200017" w:rsidP="00135FD0">
                  <w:pPr>
                    <w:rPr>
                      <w:rFonts w:ascii="Arial Narrow" w:hAnsi="Arial Narrow"/>
                      <w:b/>
                      <w:i/>
                      <w:iCs/>
                      <w:sz w:val="32"/>
                      <w:szCs w:val="32"/>
                      <w:u w:val="single"/>
                    </w:rPr>
                  </w:pPr>
                </w:p>
                <w:p w:rsidR="00E8602B" w:rsidRDefault="00F4116A" w:rsidP="00F4116A">
                  <w:pPr>
                    <w:jc w:val="center"/>
                    <w:rPr>
                      <w:rFonts w:ascii="Arial Narrow" w:hAnsi="Arial Narrow"/>
                      <w:b/>
                      <w:i/>
                      <w:iCs/>
                      <w:sz w:val="32"/>
                      <w:szCs w:val="32"/>
                      <w:u w:val="single"/>
                    </w:rPr>
                  </w:pPr>
                  <w:r w:rsidRPr="00F4116A">
                    <w:rPr>
                      <w:rFonts w:ascii="Arial Narrow" w:hAnsi="Arial Narrow"/>
                      <w:b/>
                      <w:i/>
                      <w:iCs/>
                      <w:sz w:val="32"/>
                      <w:szCs w:val="32"/>
                      <w:u w:val="single"/>
                    </w:rPr>
                    <w:t>CELLUL</w:t>
                  </w:r>
                  <w:r w:rsidR="003F684D">
                    <w:rPr>
                      <w:rFonts w:ascii="Arial Narrow" w:hAnsi="Arial Narrow"/>
                      <w:b/>
                      <w:i/>
                      <w:iCs/>
                      <w:sz w:val="32"/>
                      <w:szCs w:val="32"/>
                      <w:u w:val="single"/>
                    </w:rPr>
                    <w:t>E</w:t>
                  </w:r>
                  <w:r w:rsidRPr="00F4116A">
                    <w:rPr>
                      <w:rFonts w:ascii="Arial Narrow" w:hAnsi="Arial Narrow"/>
                      <w:b/>
                      <w:i/>
                      <w:iCs/>
                      <w:sz w:val="32"/>
                      <w:szCs w:val="32"/>
                      <w:u w:val="single"/>
                    </w:rPr>
                    <w:t xml:space="preserve"> INFORMATIQUE</w:t>
                  </w:r>
                </w:p>
                <w:p w:rsidR="00E8602B" w:rsidRDefault="00E8602B" w:rsidP="00135FD0">
                  <w:pPr>
                    <w:rPr>
                      <w:rFonts w:ascii="Arial Narrow" w:hAnsi="Arial Narrow"/>
                      <w:b/>
                      <w:i/>
                      <w:iCs/>
                      <w:sz w:val="32"/>
                      <w:szCs w:val="32"/>
                      <w:u w:val="single"/>
                    </w:rPr>
                  </w:pPr>
                </w:p>
                <w:p w:rsidR="00200017" w:rsidRDefault="00200017" w:rsidP="00135FD0">
                  <w:pPr>
                    <w:jc w:val="center"/>
                    <w:rPr>
                      <w:rFonts w:ascii="Arial Narrow" w:hAnsi="Arial Narrow"/>
                      <w:b/>
                      <w:i/>
                      <w:iCs/>
                      <w:sz w:val="32"/>
                      <w:szCs w:val="32"/>
                      <w:u w:val="single"/>
                    </w:rPr>
                  </w:pPr>
                </w:p>
                <w:p w:rsidR="00E8602B" w:rsidRDefault="009A5590" w:rsidP="0029737F">
                  <w:pPr>
                    <w:jc w:val="center"/>
                    <w:rPr>
                      <w:rFonts w:ascii="Arial Narrow" w:hAnsi="Arial Narrow"/>
                      <w:b/>
                      <w:i/>
                      <w:iCs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Arial Narrow" w:hAnsi="Arial Narrow"/>
                      <w:b/>
                      <w:i/>
                      <w:iCs/>
                      <w:sz w:val="32"/>
                      <w:szCs w:val="32"/>
                      <w:u w:val="single"/>
                    </w:rPr>
                    <w:t>Trimestre :</w:t>
                  </w:r>
                  <w:r w:rsidR="00200017">
                    <w:rPr>
                      <w:rFonts w:ascii="Arial Narrow" w:hAnsi="Arial Narrow"/>
                      <w:b/>
                      <w:i/>
                      <w:iCs/>
                      <w:sz w:val="32"/>
                      <w:szCs w:val="32"/>
                      <w:u w:val="single"/>
                    </w:rPr>
                    <w:t>T</w:t>
                  </w:r>
                  <w:r w:rsidR="00F4116A">
                    <w:rPr>
                      <w:rFonts w:ascii="Arial Narrow" w:hAnsi="Arial Narrow"/>
                      <w:b/>
                      <w:i/>
                      <w:iCs/>
                      <w:sz w:val="32"/>
                      <w:szCs w:val="32"/>
                      <w:u w:val="single"/>
                    </w:rPr>
                    <w:t>0</w:t>
                  </w:r>
                  <w:r w:rsidR="0029737F">
                    <w:rPr>
                      <w:rFonts w:ascii="Arial Narrow" w:hAnsi="Arial Narrow"/>
                      <w:b/>
                      <w:i/>
                      <w:iCs/>
                      <w:sz w:val="32"/>
                      <w:szCs w:val="32"/>
                      <w:u w:val="single"/>
                    </w:rPr>
                    <w:t>1</w:t>
                  </w:r>
                  <w:r w:rsidR="00E8602B">
                    <w:rPr>
                      <w:rFonts w:ascii="Arial Narrow" w:hAnsi="Arial Narrow"/>
                      <w:b/>
                      <w:i/>
                      <w:iCs/>
                      <w:sz w:val="32"/>
                      <w:szCs w:val="32"/>
                      <w:u w:val="single"/>
                    </w:rPr>
                    <w:t xml:space="preserve">/ </w:t>
                  </w:r>
                  <w:r w:rsidR="00E8602B" w:rsidRPr="008021DE">
                    <w:rPr>
                      <w:rFonts w:ascii="Arial Narrow" w:hAnsi="Arial Narrow"/>
                      <w:b/>
                      <w:i/>
                      <w:iCs/>
                      <w:sz w:val="32"/>
                      <w:szCs w:val="32"/>
                      <w:u w:val="single"/>
                    </w:rPr>
                    <w:t>20</w:t>
                  </w:r>
                  <w:r w:rsidR="00F4116A">
                    <w:rPr>
                      <w:rFonts w:ascii="Arial Narrow" w:hAnsi="Arial Narrow"/>
                      <w:b/>
                      <w:i/>
                      <w:iCs/>
                      <w:sz w:val="32"/>
                      <w:szCs w:val="32"/>
                      <w:u w:val="single"/>
                    </w:rPr>
                    <w:t>1</w:t>
                  </w:r>
                  <w:r w:rsidR="0029737F">
                    <w:rPr>
                      <w:rFonts w:ascii="Arial Narrow" w:hAnsi="Arial Narrow"/>
                      <w:b/>
                      <w:i/>
                      <w:iCs/>
                      <w:sz w:val="32"/>
                      <w:szCs w:val="32"/>
                      <w:u w:val="single"/>
                    </w:rPr>
                    <w:t>6</w:t>
                  </w:r>
                </w:p>
                <w:p w:rsidR="00E8602B" w:rsidRDefault="00E8602B" w:rsidP="00407C5E">
                  <w:pPr>
                    <w:jc w:val="center"/>
                    <w:rPr>
                      <w:rFonts w:ascii="Arial Narrow" w:hAnsi="Arial Narrow"/>
                      <w:b/>
                      <w:i/>
                      <w:iCs/>
                      <w:sz w:val="32"/>
                      <w:szCs w:val="32"/>
                      <w:u w:val="single"/>
                    </w:rPr>
                  </w:pPr>
                </w:p>
              </w:txbxContent>
            </v:textbox>
            <w10:wrap type="square"/>
          </v:shape>
        </w:pict>
      </w:r>
    </w:p>
    <w:p w:rsidR="008021DE" w:rsidRPr="00D114F3" w:rsidRDefault="008021DE" w:rsidP="008D0B21">
      <w:pPr>
        <w:spacing w:line="276" w:lineRule="auto"/>
        <w:rPr>
          <w:b/>
          <w:bCs/>
          <w:sz w:val="28"/>
          <w:szCs w:val="28"/>
        </w:rPr>
      </w:pPr>
      <w:bookmarkStart w:id="0" w:name="OLE_LINK3"/>
    </w:p>
    <w:p w:rsidR="008021DE" w:rsidRPr="00D114F3" w:rsidRDefault="008021DE" w:rsidP="002515D2">
      <w:pPr>
        <w:spacing w:line="276" w:lineRule="auto"/>
        <w:jc w:val="center"/>
        <w:rPr>
          <w:b/>
          <w:bCs/>
          <w:sz w:val="28"/>
          <w:szCs w:val="28"/>
        </w:rPr>
      </w:pPr>
    </w:p>
    <w:p w:rsidR="008021DE" w:rsidRPr="00D114F3" w:rsidRDefault="008021DE" w:rsidP="002515D2">
      <w:pPr>
        <w:spacing w:line="276" w:lineRule="auto"/>
        <w:jc w:val="center"/>
        <w:rPr>
          <w:b/>
          <w:bCs/>
          <w:sz w:val="28"/>
          <w:szCs w:val="28"/>
        </w:rPr>
      </w:pPr>
    </w:p>
    <w:p w:rsidR="00407C5E" w:rsidRPr="00D114F3" w:rsidRDefault="00407C5E" w:rsidP="002515D2">
      <w:pPr>
        <w:spacing w:line="276" w:lineRule="auto"/>
        <w:jc w:val="center"/>
        <w:rPr>
          <w:b/>
          <w:bCs/>
          <w:sz w:val="28"/>
          <w:szCs w:val="28"/>
        </w:rPr>
      </w:pPr>
    </w:p>
    <w:p w:rsidR="008021DE" w:rsidRPr="00D114F3" w:rsidRDefault="008021DE" w:rsidP="002515D2">
      <w:pPr>
        <w:spacing w:line="276" w:lineRule="auto"/>
        <w:jc w:val="center"/>
        <w:rPr>
          <w:b/>
          <w:bCs/>
          <w:sz w:val="28"/>
          <w:szCs w:val="28"/>
        </w:rPr>
      </w:pPr>
    </w:p>
    <w:p w:rsidR="008021DE" w:rsidRPr="00D114F3" w:rsidRDefault="008021DE" w:rsidP="002515D2">
      <w:pPr>
        <w:spacing w:line="276" w:lineRule="auto"/>
        <w:jc w:val="center"/>
        <w:rPr>
          <w:b/>
          <w:bCs/>
          <w:sz w:val="28"/>
          <w:szCs w:val="28"/>
        </w:rPr>
      </w:pPr>
    </w:p>
    <w:p w:rsidR="008021DE" w:rsidRPr="00D114F3" w:rsidRDefault="008021DE" w:rsidP="002515D2">
      <w:pPr>
        <w:spacing w:line="276" w:lineRule="auto"/>
        <w:jc w:val="center"/>
        <w:rPr>
          <w:b/>
          <w:bCs/>
          <w:sz w:val="28"/>
          <w:szCs w:val="28"/>
        </w:rPr>
      </w:pPr>
    </w:p>
    <w:p w:rsidR="008021DE" w:rsidRPr="00D114F3" w:rsidRDefault="008021DE" w:rsidP="002515D2">
      <w:pPr>
        <w:spacing w:line="276" w:lineRule="auto"/>
        <w:jc w:val="center"/>
        <w:rPr>
          <w:b/>
          <w:bCs/>
          <w:sz w:val="28"/>
          <w:szCs w:val="28"/>
        </w:rPr>
      </w:pPr>
    </w:p>
    <w:bookmarkEnd w:id="0"/>
    <w:p w:rsidR="001405A4" w:rsidRPr="00D114F3" w:rsidRDefault="001405A4" w:rsidP="002515D2">
      <w:pPr>
        <w:spacing w:line="276" w:lineRule="auto"/>
      </w:pPr>
    </w:p>
    <w:p w:rsidR="001405A4" w:rsidRPr="00D114F3" w:rsidRDefault="001405A4" w:rsidP="002515D2">
      <w:pPr>
        <w:spacing w:line="276" w:lineRule="auto"/>
      </w:pPr>
    </w:p>
    <w:p w:rsidR="001405A4" w:rsidRPr="00D114F3" w:rsidRDefault="001405A4" w:rsidP="002515D2">
      <w:pPr>
        <w:spacing w:line="276" w:lineRule="auto"/>
      </w:pPr>
    </w:p>
    <w:p w:rsidR="001405A4" w:rsidRPr="00D114F3" w:rsidRDefault="001405A4" w:rsidP="002515D2">
      <w:pPr>
        <w:spacing w:line="276" w:lineRule="auto"/>
      </w:pPr>
    </w:p>
    <w:p w:rsidR="00B0503C" w:rsidRPr="00D114F3" w:rsidRDefault="00B0503C" w:rsidP="002515D2">
      <w:pPr>
        <w:spacing w:line="276" w:lineRule="auto"/>
      </w:pPr>
    </w:p>
    <w:p w:rsidR="00B0503C" w:rsidRPr="00D114F3" w:rsidRDefault="00B0503C" w:rsidP="002515D2">
      <w:pPr>
        <w:spacing w:line="276" w:lineRule="auto"/>
        <w:ind w:left="4956" w:firstLine="708"/>
        <w:rPr>
          <w:b/>
          <w:bCs/>
          <w:sz w:val="28"/>
          <w:szCs w:val="28"/>
        </w:rPr>
      </w:pPr>
    </w:p>
    <w:p w:rsidR="00B23895" w:rsidRPr="00D114F3" w:rsidRDefault="00FE38A4" w:rsidP="0029737F">
      <w:pPr>
        <w:spacing w:line="276" w:lineRule="auto"/>
        <w:ind w:left="2832" w:firstLine="708"/>
        <w:rPr>
          <w:sz w:val="28"/>
          <w:szCs w:val="28"/>
        </w:rPr>
      </w:pPr>
      <w:r w:rsidRPr="00D114F3">
        <w:rPr>
          <w:rFonts w:ascii="Arial Narrow" w:hAnsi="Arial Narrow"/>
          <w:b/>
          <w:bCs/>
          <w:i/>
          <w:iCs/>
          <w:sz w:val="28"/>
          <w:szCs w:val="28"/>
          <w:u w:val="single"/>
        </w:rPr>
        <w:t>Bilan d</w:t>
      </w:r>
      <w:r w:rsidR="00200017" w:rsidRPr="00D114F3">
        <w:rPr>
          <w:rFonts w:ascii="Arial Narrow" w:hAnsi="Arial Narrow"/>
          <w:b/>
          <w:bCs/>
          <w:i/>
          <w:iCs/>
          <w:sz w:val="28"/>
          <w:szCs w:val="28"/>
          <w:u w:val="single"/>
        </w:rPr>
        <w:t>e l’Agent</w:t>
      </w:r>
      <w:r w:rsidR="00744860" w:rsidRPr="00D114F3">
        <w:rPr>
          <w:rFonts w:ascii="Arial Narrow" w:hAnsi="Arial Narrow"/>
          <w:b/>
          <w:bCs/>
          <w:i/>
          <w:iCs/>
          <w:sz w:val="28"/>
          <w:szCs w:val="28"/>
          <w:u w:val="single"/>
        </w:rPr>
        <w:t> :</w:t>
      </w:r>
      <w:r w:rsidR="003A4E54">
        <w:rPr>
          <w:rFonts w:ascii="Arial Narrow" w:hAnsi="Arial Narrow"/>
          <w:bCs/>
          <w:iCs/>
          <w:sz w:val="28"/>
          <w:szCs w:val="28"/>
        </w:rPr>
        <w:t xml:space="preserve">   </w:t>
      </w:r>
      <w:r w:rsidR="003A4E54">
        <w:rPr>
          <w:sz w:val="28"/>
          <w:szCs w:val="28"/>
        </w:rPr>
        <w:t>KHODJA Ahmed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68"/>
        <w:gridCol w:w="9212"/>
      </w:tblGrid>
      <w:tr w:rsidR="00BB6B2E" w:rsidRPr="00D114F3" w:rsidTr="00516646">
        <w:tc>
          <w:tcPr>
            <w:tcW w:w="1668" w:type="dxa"/>
            <w:shd w:val="clear" w:color="auto" w:fill="auto"/>
            <w:vAlign w:val="bottom"/>
          </w:tcPr>
          <w:p w:rsidR="00BB6B2E" w:rsidRPr="00D114F3" w:rsidRDefault="00BB6B2E" w:rsidP="002515D2">
            <w:pPr>
              <w:spacing w:before="240" w:after="240"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9212" w:type="dxa"/>
            <w:shd w:val="clear" w:color="auto" w:fill="auto"/>
            <w:vAlign w:val="bottom"/>
          </w:tcPr>
          <w:p w:rsidR="00BB6B2E" w:rsidRPr="00D114F3" w:rsidRDefault="0029737F" w:rsidP="002515D2">
            <w:pPr>
              <w:spacing w:after="240" w:line="276" w:lineRule="auto"/>
              <w:rPr>
                <w:sz w:val="28"/>
                <w:szCs w:val="28"/>
              </w:rPr>
            </w:pPr>
            <w:r w:rsidRPr="0029737F">
              <w:rPr>
                <w:rFonts w:ascii="Arial Narrow" w:hAnsi="Arial Narrow"/>
                <w:b/>
                <w:bCs/>
                <w:i/>
                <w:iCs/>
                <w:sz w:val="28"/>
                <w:szCs w:val="28"/>
              </w:rPr>
              <w:t xml:space="preserve">                            </w:t>
            </w:r>
            <w:r w:rsidR="00D561F3" w:rsidRPr="00D114F3">
              <w:rPr>
                <w:rFonts w:ascii="Arial Narrow" w:hAnsi="Arial Narrow"/>
                <w:b/>
                <w:bCs/>
                <w:i/>
                <w:iCs/>
                <w:sz w:val="28"/>
                <w:szCs w:val="28"/>
                <w:u w:val="single"/>
              </w:rPr>
              <w:t>POSTE :</w:t>
            </w:r>
            <w:r w:rsidR="00D561F3" w:rsidRPr="00D114F3">
              <w:rPr>
                <w:sz w:val="28"/>
                <w:szCs w:val="28"/>
              </w:rPr>
              <w:t xml:space="preserve"> Ingénieur</w:t>
            </w:r>
            <w:r w:rsidR="00627F74" w:rsidRPr="00D114F3">
              <w:rPr>
                <w:sz w:val="28"/>
                <w:szCs w:val="28"/>
              </w:rPr>
              <w:t>e</w:t>
            </w:r>
            <w:r w:rsidR="00D561F3" w:rsidRPr="00D114F3">
              <w:rPr>
                <w:sz w:val="28"/>
                <w:szCs w:val="28"/>
              </w:rPr>
              <w:t xml:space="preserve"> en informatique.</w:t>
            </w:r>
          </w:p>
        </w:tc>
      </w:tr>
      <w:tr w:rsidR="0029737F" w:rsidRPr="00D114F3" w:rsidTr="00516646">
        <w:tc>
          <w:tcPr>
            <w:tcW w:w="1668" w:type="dxa"/>
            <w:shd w:val="clear" w:color="auto" w:fill="auto"/>
            <w:vAlign w:val="bottom"/>
          </w:tcPr>
          <w:p w:rsidR="0029737F" w:rsidRPr="00D114F3" w:rsidRDefault="0029737F" w:rsidP="002515D2">
            <w:pPr>
              <w:spacing w:before="240" w:after="240"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9212" w:type="dxa"/>
            <w:shd w:val="clear" w:color="auto" w:fill="auto"/>
            <w:vAlign w:val="bottom"/>
          </w:tcPr>
          <w:p w:rsidR="0029737F" w:rsidRPr="00D114F3" w:rsidRDefault="0029737F" w:rsidP="002515D2">
            <w:pPr>
              <w:spacing w:after="240" w:line="276" w:lineRule="auto"/>
              <w:rPr>
                <w:rFonts w:ascii="Arial Narrow" w:hAnsi="Arial Narrow"/>
                <w:b/>
                <w:bCs/>
                <w:i/>
                <w:iCs/>
                <w:sz w:val="28"/>
                <w:szCs w:val="28"/>
                <w:u w:val="single"/>
              </w:rPr>
            </w:pPr>
          </w:p>
        </w:tc>
      </w:tr>
      <w:tr w:rsidR="0029737F" w:rsidRPr="00D114F3" w:rsidTr="00516646">
        <w:tc>
          <w:tcPr>
            <w:tcW w:w="1668" w:type="dxa"/>
            <w:shd w:val="clear" w:color="auto" w:fill="auto"/>
            <w:vAlign w:val="bottom"/>
          </w:tcPr>
          <w:p w:rsidR="0029737F" w:rsidRPr="00D114F3" w:rsidRDefault="0029737F" w:rsidP="002515D2">
            <w:pPr>
              <w:spacing w:before="240" w:after="240"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9212" w:type="dxa"/>
            <w:shd w:val="clear" w:color="auto" w:fill="auto"/>
            <w:vAlign w:val="bottom"/>
          </w:tcPr>
          <w:p w:rsidR="0029737F" w:rsidRPr="00D114F3" w:rsidRDefault="0029737F" w:rsidP="002515D2">
            <w:pPr>
              <w:spacing w:after="240" w:line="276" w:lineRule="auto"/>
              <w:rPr>
                <w:rFonts w:ascii="Arial Narrow" w:hAnsi="Arial Narrow"/>
                <w:b/>
                <w:bCs/>
                <w:i/>
                <w:iCs/>
                <w:sz w:val="28"/>
                <w:szCs w:val="28"/>
                <w:u w:val="single"/>
              </w:rPr>
            </w:pPr>
          </w:p>
        </w:tc>
      </w:tr>
    </w:tbl>
    <w:p w:rsidR="00B0503C" w:rsidRPr="00D114F3" w:rsidRDefault="002B40B1" w:rsidP="0029737F">
      <w:pPr>
        <w:spacing w:line="276" w:lineRule="auto"/>
        <w:ind w:left="7080" w:firstLine="708"/>
        <w:rPr>
          <w:sz w:val="28"/>
          <w:szCs w:val="28"/>
        </w:rPr>
      </w:pPr>
      <w:r w:rsidRPr="000315DF">
        <w:rPr>
          <w:b/>
          <w:bCs/>
          <w:i/>
          <w:iCs/>
          <w:sz w:val="28"/>
          <w:szCs w:val="28"/>
        </w:rPr>
        <w:t>Fait</w:t>
      </w:r>
      <w:r w:rsidR="00744860" w:rsidRPr="000315DF">
        <w:rPr>
          <w:b/>
          <w:bCs/>
          <w:i/>
          <w:iCs/>
          <w:sz w:val="28"/>
          <w:szCs w:val="28"/>
        </w:rPr>
        <w:t> </w:t>
      </w:r>
      <w:r w:rsidR="000315DF">
        <w:rPr>
          <w:b/>
          <w:bCs/>
          <w:i/>
          <w:iCs/>
          <w:sz w:val="28"/>
          <w:szCs w:val="28"/>
        </w:rPr>
        <w:t>l</w:t>
      </w:r>
      <w:r w:rsidR="009A5590" w:rsidRPr="000315DF">
        <w:rPr>
          <w:b/>
          <w:bCs/>
          <w:i/>
          <w:iCs/>
          <w:sz w:val="28"/>
          <w:szCs w:val="28"/>
        </w:rPr>
        <w:t>e</w:t>
      </w:r>
      <w:r w:rsidR="000315DF">
        <w:rPr>
          <w:b/>
          <w:bCs/>
          <w:i/>
          <w:iCs/>
          <w:sz w:val="28"/>
          <w:szCs w:val="28"/>
        </w:rPr>
        <w:t> </w:t>
      </w:r>
      <w:r w:rsidR="00597F30">
        <w:rPr>
          <w:b/>
          <w:bCs/>
          <w:i/>
          <w:iCs/>
          <w:sz w:val="28"/>
          <w:szCs w:val="28"/>
        </w:rPr>
        <w:t>:</w:t>
      </w:r>
      <w:r w:rsidR="00597F30">
        <w:rPr>
          <w:sz w:val="28"/>
          <w:szCs w:val="28"/>
        </w:rPr>
        <w:t xml:space="preserve"> </w:t>
      </w:r>
      <w:r w:rsidR="0029737F">
        <w:rPr>
          <w:sz w:val="28"/>
          <w:szCs w:val="28"/>
        </w:rPr>
        <w:t>10</w:t>
      </w:r>
      <w:r w:rsidR="009A5590" w:rsidRPr="00D114F3">
        <w:rPr>
          <w:sz w:val="28"/>
          <w:szCs w:val="28"/>
        </w:rPr>
        <w:t>/</w:t>
      </w:r>
      <w:r w:rsidR="0029737F">
        <w:rPr>
          <w:sz w:val="28"/>
          <w:szCs w:val="28"/>
        </w:rPr>
        <w:t>04</w:t>
      </w:r>
      <w:r w:rsidR="00F4116A" w:rsidRPr="00D114F3">
        <w:rPr>
          <w:sz w:val="28"/>
          <w:szCs w:val="28"/>
        </w:rPr>
        <w:t>/201</w:t>
      </w:r>
      <w:r w:rsidR="0029737F">
        <w:rPr>
          <w:sz w:val="28"/>
          <w:szCs w:val="28"/>
        </w:rPr>
        <w:t>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0"/>
        <w:gridCol w:w="1693"/>
        <w:gridCol w:w="1695"/>
        <w:gridCol w:w="1421"/>
        <w:gridCol w:w="1332"/>
        <w:gridCol w:w="3071"/>
      </w:tblGrid>
      <w:tr w:rsidR="009A5590" w:rsidRPr="00D114F3" w:rsidTr="00D561F3">
        <w:tc>
          <w:tcPr>
            <w:tcW w:w="250" w:type="dxa"/>
            <w:shd w:val="clear" w:color="auto" w:fill="auto"/>
            <w:vAlign w:val="bottom"/>
          </w:tcPr>
          <w:p w:rsidR="009A5590" w:rsidRPr="00D114F3" w:rsidRDefault="009A5590" w:rsidP="002515D2">
            <w:pPr>
              <w:spacing w:before="240" w:after="240" w:line="276" w:lineRule="auto"/>
              <w:rPr>
                <w:sz w:val="32"/>
                <w:szCs w:val="32"/>
              </w:rPr>
            </w:pPr>
          </w:p>
        </w:tc>
        <w:tc>
          <w:tcPr>
            <w:tcW w:w="1693" w:type="dxa"/>
            <w:shd w:val="clear" w:color="auto" w:fill="auto"/>
            <w:vAlign w:val="bottom"/>
          </w:tcPr>
          <w:p w:rsidR="009A5590" w:rsidRPr="00D114F3" w:rsidRDefault="009A5590" w:rsidP="002515D2">
            <w:pPr>
              <w:spacing w:before="240" w:after="240" w:line="276" w:lineRule="auto"/>
              <w:rPr>
                <w:sz w:val="28"/>
                <w:szCs w:val="28"/>
              </w:rPr>
            </w:pPr>
          </w:p>
        </w:tc>
        <w:tc>
          <w:tcPr>
            <w:tcW w:w="1695" w:type="dxa"/>
            <w:shd w:val="clear" w:color="auto" w:fill="auto"/>
            <w:vAlign w:val="bottom"/>
          </w:tcPr>
          <w:p w:rsidR="009A5590" w:rsidRPr="00D114F3" w:rsidRDefault="009A5590" w:rsidP="002515D2">
            <w:pPr>
              <w:spacing w:before="240" w:after="240" w:line="276" w:lineRule="auto"/>
              <w:rPr>
                <w:sz w:val="32"/>
                <w:szCs w:val="32"/>
              </w:rPr>
            </w:pPr>
          </w:p>
        </w:tc>
        <w:tc>
          <w:tcPr>
            <w:tcW w:w="1421" w:type="dxa"/>
            <w:shd w:val="clear" w:color="auto" w:fill="auto"/>
            <w:vAlign w:val="bottom"/>
          </w:tcPr>
          <w:p w:rsidR="009A5590" w:rsidRPr="00D114F3" w:rsidRDefault="009A5590" w:rsidP="002515D2">
            <w:pPr>
              <w:spacing w:before="240" w:after="24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shd w:val="clear" w:color="auto" w:fill="auto"/>
            <w:vAlign w:val="bottom"/>
          </w:tcPr>
          <w:p w:rsidR="009A5590" w:rsidRPr="00D114F3" w:rsidRDefault="009A5590" w:rsidP="002515D2">
            <w:pPr>
              <w:spacing w:before="240" w:after="240"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3071" w:type="dxa"/>
            <w:shd w:val="clear" w:color="auto" w:fill="auto"/>
            <w:vAlign w:val="bottom"/>
          </w:tcPr>
          <w:p w:rsidR="009A5590" w:rsidRPr="00D114F3" w:rsidRDefault="009A5590" w:rsidP="002515D2">
            <w:pPr>
              <w:spacing w:after="240" w:line="276" w:lineRule="auto"/>
              <w:jc w:val="center"/>
              <w:rPr>
                <w:sz w:val="28"/>
                <w:szCs w:val="28"/>
              </w:rPr>
            </w:pPr>
          </w:p>
        </w:tc>
      </w:tr>
      <w:tr w:rsidR="003B4270" w:rsidRPr="00D114F3" w:rsidTr="005C6D44">
        <w:trPr>
          <w:trHeight w:val="80"/>
        </w:trPr>
        <w:tc>
          <w:tcPr>
            <w:tcW w:w="250" w:type="dxa"/>
            <w:shd w:val="clear" w:color="auto" w:fill="auto"/>
            <w:vAlign w:val="bottom"/>
          </w:tcPr>
          <w:p w:rsidR="003B4270" w:rsidRPr="00D114F3" w:rsidRDefault="003B4270" w:rsidP="002515D2">
            <w:pPr>
              <w:spacing w:before="240" w:after="240" w:line="276" w:lineRule="auto"/>
              <w:rPr>
                <w:sz w:val="32"/>
                <w:szCs w:val="32"/>
              </w:rPr>
            </w:pPr>
          </w:p>
        </w:tc>
        <w:tc>
          <w:tcPr>
            <w:tcW w:w="9212" w:type="dxa"/>
            <w:gridSpan w:val="5"/>
            <w:shd w:val="clear" w:color="auto" w:fill="auto"/>
            <w:vAlign w:val="bottom"/>
          </w:tcPr>
          <w:p w:rsidR="003B4270" w:rsidRPr="00D114F3" w:rsidRDefault="003B4270" w:rsidP="002515D2">
            <w:pPr>
              <w:spacing w:after="240" w:line="276" w:lineRule="auto"/>
              <w:rPr>
                <w:sz w:val="28"/>
                <w:szCs w:val="28"/>
              </w:rPr>
            </w:pPr>
          </w:p>
        </w:tc>
      </w:tr>
      <w:tr w:rsidR="003B4270" w:rsidRPr="00D114F3" w:rsidTr="00D561F3">
        <w:tc>
          <w:tcPr>
            <w:tcW w:w="9462" w:type="dxa"/>
            <w:gridSpan w:val="6"/>
            <w:shd w:val="clear" w:color="auto" w:fill="auto"/>
          </w:tcPr>
          <w:p w:rsidR="003B4270" w:rsidRPr="00D114F3" w:rsidRDefault="003B4270" w:rsidP="002515D2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rFonts w:ascii="Arial Narrow" w:hAnsi="Arial Narrow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D114F3">
              <w:rPr>
                <w:rFonts w:ascii="Arial Narrow" w:hAnsi="Arial Narrow"/>
                <w:b/>
                <w:bCs/>
                <w:i/>
                <w:iCs/>
                <w:sz w:val="32"/>
                <w:szCs w:val="32"/>
                <w:u w:val="single"/>
              </w:rPr>
              <w:t>Tâche principale affectée à l’Agent :</w:t>
            </w:r>
          </w:p>
        </w:tc>
      </w:tr>
      <w:tr w:rsidR="003B4270" w:rsidRPr="00D114F3" w:rsidTr="00D561F3">
        <w:tc>
          <w:tcPr>
            <w:tcW w:w="9462" w:type="dxa"/>
            <w:gridSpan w:val="6"/>
            <w:shd w:val="clear" w:color="auto" w:fill="auto"/>
          </w:tcPr>
          <w:p w:rsidR="00824252" w:rsidRPr="003A4E54" w:rsidRDefault="002613A4" w:rsidP="00F74948">
            <w:pPr>
              <w:numPr>
                <w:ilvl w:val="0"/>
                <w:numId w:val="41"/>
              </w:numPr>
              <w:spacing w:before="240" w:after="240" w:line="276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3A4E54">
              <w:rPr>
                <w:rFonts w:asciiTheme="majorHAnsi" w:hAnsiTheme="majorHAnsi"/>
                <w:sz w:val="28"/>
                <w:szCs w:val="28"/>
              </w:rPr>
              <w:t xml:space="preserve">Installation </w:t>
            </w:r>
            <w:r w:rsidR="000D060B">
              <w:rPr>
                <w:rFonts w:asciiTheme="majorHAnsi" w:hAnsiTheme="majorHAnsi"/>
                <w:sz w:val="28"/>
                <w:szCs w:val="28"/>
              </w:rPr>
              <w:t>logiciel</w:t>
            </w:r>
          </w:p>
          <w:p w:rsidR="004C65EB" w:rsidRPr="003A4E54" w:rsidRDefault="002613A4" w:rsidP="002515D2">
            <w:pPr>
              <w:numPr>
                <w:ilvl w:val="0"/>
                <w:numId w:val="41"/>
              </w:numPr>
              <w:spacing w:before="240" w:after="240" w:line="276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3A4E54">
              <w:rPr>
                <w:rFonts w:asciiTheme="majorHAnsi" w:hAnsiTheme="majorHAnsi"/>
                <w:sz w:val="28"/>
                <w:szCs w:val="28"/>
              </w:rPr>
              <w:t>Dépannage Soft / Hard</w:t>
            </w:r>
          </w:p>
          <w:p w:rsidR="0083350C" w:rsidRPr="003A4E54" w:rsidRDefault="003F684D" w:rsidP="003A4E54">
            <w:pPr>
              <w:numPr>
                <w:ilvl w:val="0"/>
                <w:numId w:val="41"/>
              </w:numPr>
              <w:spacing w:before="240" w:after="240" w:line="276" w:lineRule="auto"/>
              <w:jc w:val="both"/>
              <w:rPr>
                <w:sz w:val="28"/>
                <w:szCs w:val="28"/>
              </w:rPr>
            </w:pPr>
            <w:r w:rsidRPr="003A4E54">
              <w:rPr>
                <w:rFonts w:asciiTheme="majorHAnsi" w:hAnsiTheme="majorHAnsi"/>
                <w:sz w:val="28"/>
                <w:szCs w:val="28"/>
              </w:rPr>
              <w:t xml:space="preserve">Domaine réseaux et sécurité </w:t>
            </w:r>
            <w:r w:rsidR="00F74948" w:rsidRPr="003A4E54">
              <w:rPr>
                <w:rFonts w:asciiTheme="majorHAnsi" w:hAnsiTheme="majorHAnsi"/>
                <w:sz w:val="28"/>
                <w:szCs w:val="28"/>
              </w:rPr>
              <w:t>informatique.</w:t>
            </w:r>
          </w:p>
        </w:tc>
      </w:tr>
      <w:tr w:rsidR="003B4270" w:rsidRPr="00D114F3" w:rsidTr="00D561F3">
        <w:tc>
          <w:tcPr>
            <w:tcW w:w="9462" w:type="dxa"/>
            <w:gridSpan w:val="6"/>
            <w:shd w:val="clear" w:color="auto" w:fill="auto"/>
          </w:tcPr>
          <w:p w:rsidR="003B4270" w:rsidRPr="00D114F3" w:rsidRDefault="003B4270" w:rsidP="00F464F6">
            <w:pPr>
              <w:pStyle w:val="Paragraphedeliste"/>
              <w:numPr>
                <w:ilvl w:val="0"/>
                <w:numId w:val="43"/>
              </w:numPr>
              <w:spacing w:line="360" w:lineRule="auto"/>
              <w:rPr>
                <w:rFonts w:ascii="Arial Narrow" w:hAnsi="Arial Narrow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D114F3">
              <w:rPr>
                <w:rFonts w:ascii="Arial Narrow" w:hAnsi="Arial Narrow"/>
                <w:b/>
                <w:bCs/>
                <w:i/>
                <w:iCs/>
                <w:sz w:val="32"/>
                <w:szCs w:val="32"/>
                <w:u w:val="single"/>
              </w:rPr>
              <w:t>Travaux effectués durant le trimestre :</w:t>
            </w:r>
          </w:p>
        </w:tc>
      </w:tr>
      <w:tr w:rsidR="003B4270" w:rsidRPr="00D114F3" w:rsidTr="00D561F3">
        <w:tc>
          <w:tcPr>
            <w:tcW w:w="9462" w:type="dxa"/>
            <w:gridSpan w:val="6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246"/>
            </w:tblGrid>
            <w:tr w:rsidR="00824252" w:rsidRPr="00D114F3" w:rsidTr="002160FF">
              <w:tc>
                <w:tcPr>
                  <w:tcW w:w="10880" w:type="dxa"/>
                  <w:shd w:val="clear" w:color="auto" w:fill="auto"/>
                </w:tcPr>
                <w:p w:rsidR="00597F30" w:rsidRPr="000D060B" w:rsidRDefault="00597F30" w:rsidP="000D060B">
                  <w:pPr>
                    <w:pStyle w:val="Paragraphedeliste"/>
                    <w:numPr>
                      <w:ilvl w:val="0"/>
                      <w:numId w:val="41"/>
                    </w:numPr>
                    <w:contextualSpacing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sz w:val="28"/>
                      <w:szCs w:val="28"/>
                    </w:rPr>
                    <w:t>Diagnostique problème pc.</w:t>
                  </w:r>
                </w:p>
                <w:p w:rsidR="002373BB" w:rsidRPr="003A4E54" w:rsidRDefault="003F684D" w:rsidP="003A4E54">
                  <w:pPr>
                    <w:numPr>
                      <w:ilvl w:val="0"/>
                      <w:numId w:val="41"/>
                    </w:numPr>
                    <w:spacing w:before="240" w:after="240" w:line="276" w:lineRule="auto"/>
                    <w:jc w:val="both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3A4E54">
                    <w:rPr>
                      <w:rFonts w:asciiTheme="majorHAnsi" w:hAnsiTheme="majorHAnsi"/>
                      <w:sz w:val="28"/>
                      <w:szCs w:val="28"/>
                    </w:rPr>
                    <w:t>Maintenance SOFT dans les catégories suivantes :</w:t>
                  </w:r>
                </w:p>
                <w:p w:rsidR="002373BB" w:rsidRPr="003A4E54" w:rsidRDefault="004145FD" w:rsidP="002515D2">
                  <w:pPr>
                    <w:pStyle w:val="Paragraphedeliste"/>
                    <w:numPr>
                      <w:ilvl w:val="0"/>
                      <w:numId w:val="42"/>
                    </w:numPr>
                    <w:spacing w:before="240" w:after="240" w:line="276" w:lineRule="auto"/>
                    <w:jc w:val="both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3A4E54">
                    <w:rPr>
                      <w:rFonts w:asciiTheme="majorHAnsi" w:hAnsiTheme="majorHAnsi"/>
                      <w:sz w:val="28"/>
                      <w:szCs w:val="28"/>
                    </w:rPr>
                    <w:t>Formatage PC</w:t>
                  </w:r>
                  <w:r w:rsidR="002373BB" w:rsidRPr="003A4E54">
                    <w:rPr>
                      <w:rFonts w:asciiTheme="majorHAnsi" w:hAnsiTheme="majorHAnsi"/>
                      <w:sz w:val="28"/>
                      <w:szCs w:val="28"/>
                    </w:rPr>
                    <w:t>.</w:t>
                  </w:r>
                </w:p>
                <w:p w:rsidR="002373BB" w:rsidRPr="003A4E54" w:rsidRDefault="002373BB" w:rsidP="002373BB">
                  <w:pPr>
                    <w:pStyle w:val="Paragraphedeliste"/>
                    <w:numPr>
                      <w:ilvl w:val="0"/>
                      <w:numId w:val="42"/>
                    </w:numPr>
                    <w:spacing w:before="240" w:after="240" w:line="276" w:lineRule="auto"/>
                    <w:jc w:val="both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3A4E54">
                    <w:rPr>
                      <w:rFonts w:asciiTheme="majorHAnsi" w:hAnsiTheme="majorHAnsi"/>
                      <w:sz w:val="28"/>
                      <w:szCs w:val="28"/>
                    </w:rPr>
                    <w:t>Problème de connexion WIFI.</w:t>
                  </w:r>
                </w:p>
                <w:p w:rsidR="003F684D" w:rsidRPr="003A4E54" w:rsidRDefault="003F684D" w:rsidP="002515D2">
                  <w:pPr>
                    <w:pStyle w:val="Paragraphedeliste"/>
                    <w:numPr>
                      <w:ilvl w:val="0"/>
                      <w:numId w:val="42"/>
                    </w:numPr>
                    <w:spacing w:before="240" w:after="240" w:line="276" w:lineRule="auto"/>
                    <w:jc w:val="both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3A4E54">
                    <w:rPr>
                      <w:rFonts w:asciiTheme="majorHAnsi" w:hAnsiTheme="majorHAnsi"/>
                      <w:sz w:val="28"/>
                      <w:szCs w:val="28"/>
                    </w:rPr>
                    <w:t>Activation Windows Se</w:t>
                  </w:r>
                  <w:bookmarkStart w:id="1" w:name="_GoBack"/>
                  <w:bookmarkEnd w:id="1"/>
                  <w:r w:rsidRPr="003A4E54">
                    <w:rPr>
                      <w:rFonts w:asciiTheme="majorHAnsi" w:hAnsiTheme="majorHAnsi"/>
                      <w:sz w:val="28"/>
                      <w:szCs w:val="28"/>
                    </w:rPr>
                    <w:t>ven.</w:t>
                  </w:r>
                </w:p>
                <w:p w:rsidR="00403A94" w:rsidRDefault="008D0B21" w:rsidP="00F464F6">
                  <w:pPr>
                    <w:pStyle w:val="Paragraphedeliste"/>
                    <w:numPr>
                      <w:ilvl w:val="0"/>
                      <w:numId w:val="42"/>
                    </w:numPr>
                    <w:spacing w:before="240" w:after="240" w:line="276" w:lineRule="auto"/>
                    <w:jc w:val="both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3A4E54">
                    <w:rPr>
                      <w:rFonts w:asciiTheme="majorHAnsi" w:hAnsiTheme="majorHAnsi"/>
                      <w:sz w:val="28"/>
                      <w:szCs w:val="28"/>
                    </w:rPr>
                    <w:t>Récupération des données perdues.</w:t>
                  </w:r>
                </w:p>
                <w:p w:rsidR="0029737F" w:rsidRDefault="0029737F" w:rsidP="00F464F6">
                  <w:pPr>
                    <w:pStyle w:val="Paragraphedeliste"/>
                    <w:numPr>
                      <w:ilvl w:val="0"/>
                      <w:numId w:val="42"/>
                    </w:numPr>
                    <w:spacing w:before="240" w:after="240" w:line="276" w:lineRule="auto"/>
                    <w:jc w:val="both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Installation des antivirus Kaspersky.</w:t>
                  </w:r>
                </w:p>
                <w:p w:rsidR="0029737F" w:rsidRPr="00F464F6" w:rsidRDefault="0029737F" w:rsidP="00F464F6">
                  <w:pPr>
                    <w:pStyle w:val="Paragraphedeliste"/>
                    <w:numPr>
                      <w:ilvl w:val="0"/>
                      <w:numId w:val="42"/>
                    </w:numPr>
                    <w:spacing w:before="240" w:after="240" w:line="276" w:lineRule="auto"/>
                    <w:jc w:val="both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Installation Windows 7 64 bits</w:t>
                  </w:r>
                </w:p>
              </w:tc>
            </w:tr>
          </w:tbl>
          <w:p w:rsidR="00512E0A" w:rsidRPr="00D114F3" w:rsidRDefault="00512E0A" w:rsidP="002515D2">
            <w:pPr>
              <w:spacing w:before="240" w:after="240" w:line="276" w:lineRule="auto"/>
              <w:jc w:val="both"/>
              <w:rPr>
                <w:sz w:val="28"/>
                <w:szCs w:val="28"/>
              </w:rPr>
            </w:pPr>
          </w:p>
        </w:tc>
      </w:tr>
      <w:tr w:rsidR="003B4270" w:rsidRPr="00D114F3" w:rsidTr="00D561F3">
        <w:tc>
          <w:tcPr>
            <w:tcW w:w="9462" w:type="dxa"/>
            <w:gridSpan w:val="6"/>
            <w:shd w:val="clear" w:color="auto" w:fill="auto"/>
          </w:tcPr>
          <w:p w:rsidR="003B4270" w:rsidRDefault="003B4270" w:rsidP="00F464F6">
            <w:pPr>
              <w:pStyle w:val="Paragraphedeliste"/>
              <w:numPr>
                <w:ilvl w:val="0"/>
                <w:numId w:val="43"/>
              </w:numPr>
              <w:spacing w:line="360" w:lineRule="auto"/>
              <w:rPr>
                <w:rFonts w:ascii="Arial Narrow" w:hAnsi="Arial Narrow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D114F3">
              <w:rPr>
                <w:rFonts w:ascii="Arial Narrow" w:hAnsi="Arial Narrow"/>
                <w:b/>
                <w:bCs/>
                <w:i/>
                <w:iCs/>
                <w:sz w:val="32"/>
                <w:szCs w:val="32"/>
                <w:u w:val="single"/>
              </w:rPr>
              <w:t>Travaux complémentaire (hors tâche principale) :</w:t>
            </w:r>
          </w:p>
          <w:p w:rsidR="003A4E54" w:rsidRPr="00403A94" w:rsidRDefault="000D060B" w:rsidP="00EB19EA">
            <w:pPr>
              <w:pStyle w:val="Paragraphedeliste"/>
              <w:numPr>
                <w:ilvl w:val="0"/>
                <w:numId w:val="45"/>
              </w:numPr>
              <w:spacing w:line="360" w:lineRule="auto"/>
              <w:contextualSpacing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Suivi</w:t>
            </w:r>
            <w:r w:rsidR="003A4E54" w:rsidRPr="003A4E54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597F30">
              <w:rPr>
                <w:rFonts w:asciiTheme="majorHAnsi" w:hAnsiTheme="majorHAnsi"/>
                <w:sz w:val="28"/>
                <w:szCs w:val="28"/>
              </w:rPr>
              <w:t xml:space="preserve">des démarches pour l’installation </w:t>
            </w:r>
            <w:r w:rsidR="003A4E54" w:rsidRPr="003A4E54">
              <w:rPr>
                <w:rFonts w:asciiTheme="majorHAnsi" w:hAnsiTheme="majorHAnsi"/>
                <w:sz w:val="28"/>
                <w:szCs w:val="28"/>
              </w:rPr>
              <w:t xml:space="preserve"> de la fibre </w:t>
            </w:r>
            <w:r w:rsidR="0029737F" w:rsidRPr="003A4E54">
              <w:rPr>
                <w:rFonts w:asciiTheme="majorHAnsi" w:hAnsiTheme="majorHAnsi"/>
                <w:sz w:val="28"/>
                <w:szCs w:val="28"/>
              </w:rPr>
              <w:t>optique</w:t>
            </w:r>
            <w:r w:rsidR="003A4E54" w:rsidRPr="003A4E54"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</w:tr>
      <w:tr w:rsidR="003B4270" w:rsidRPr="00D114F3" w:rsidTr="00D561F3">
        <w:trPr>
          <w:trHeight w:val="336"/>
        </w:trPr>
        <w:tc>
          <w:tcPr>
            <w:tcW w:w="9462" w:type="dxa"/>
            <w:gridSpan w:val="6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246"/>
            </w:tblGrid>
            <w:tr w:rsidR="00623A0D" w:rsidRPr="00D114F3" w:rsidTr="002160FF">
              <w:tc>
                <w:tcPr>
                  <w:tcW w:w="10880" w:type="dxa"/>
                  <w:shd w:val="clear" w:color="auto" w:fill="auto"/>
                </w:tcPr>
                <w:p w:rsidR="005C6D44" w:rsidRPr="00F464F6" w:rsidRDefault="005C6D44" w:rsidP="0029737F">
                  <w:pPr>
                    <w:pStyle w:val="Paragraphedeliste"/>
                    <w:spacing w:line="360" w:lineRule="auto"/>
                    <w:ind w:left="720"/>
                    <w:contextualSpacing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</w:tr>
          </w:tbl>
          <w:p w:rsidR="00783E19" w:rsidRPr="00D114F3" w:rsidRDefault="00783E19" w:rsidP="002515D2">
            <w:pPr>
              <w:spacing w:before="240" w:after="240" w:line="276" w:lineRule="auto"/>
              <w:ind w:left="720"/>
              <w:jc w:val="both"/>
              <w:rPr>
                <w:sz w:val="28"/>
                <w:szCs w:val="28"/>
              </w:rPr>
            </w:pPr>
          </w:p>
        </w:tc>
      </w:tr>
      <w:tr w:rsidR="003B4270" w:rsidRPr="00D114F3" w:rsidTr="00D561F3">
        <w:trPr>
          <w:trHeight w:val="80"/>
        </w:trPr>
        <w:tc>
          <w:tcPr>
            <w:tcW w:w="9462" w:type="dxa"/>
            <w:gridSpan w:val="6"/>
            <w:shd w:val="clear" w:color="auto" w:fill="auto"/>
          </w:tcPr>
          <w:p w:rsidR="003B4270" w:rsidRPr="00D114F3" w:rsidRDefault="003B4270" w:rsidP="002515D2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rFonts w:ascii="Arial Narrow" w:hAnsi="Arial Narrow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D114F3">
              <w:rPr>
                <w:rFonts w:ascii="Arial Narrow" w:hAnsi="Arial Narrow"/>
                <w:b/>
                <w:bCs/>
                <w:i/>
                <w:iCs/>
                <w:sz w:val="32"/>
                <w:szCs w:val="32"/>
                <w:u w:val="single"/>
              </w:rPr>
              <w:t>Formation dispensée ou reçue :</w:t>
            </w:r>
          </w:p>
        </w:tc>
      </w:tr>
      <w:tr w:rsidR="003B4270" w:rsidRPr="00D114F3" w:rsidTr="00D561F3">
        <w:trPr>
          <w:trHeight w:val="80"/>
        </w:trPr>
        <w:tc>
          <w:tcPr>
            <w:tcW w:w="9462" w:type="dxa"/>
            <w:gridSpan w:val="6"/>
            <w:shd w:val="clear" w:color="auto" w:fill="auto"/>
          </w:tcPr>
          <w:p w:rsidR="003B4270" w:rsidRPr="00F464F6" w:rsidRDefault="003B4270" w:rsidP="0029737F">
            <w:pPr>
              <w:pStyle w:val="Paragraphedeliste"/>
              <w:spacing w:before="240" w:after="240" w:line="276" w:lineRule="auto"/>
              <w:ind w:left="720"/>
              <w:jc w:val="both"/>
              <w:rPr>
                <w:sz w:val="28"/>
                <w:szCs w:val="28"/>
              </w:rPr>
            </w:pPr>
          </w:p>
        </w:tc>
      </w:tr>
    </w:tbl>
    <w:p w:rsidR="009A5590" w:rsidRPr="00D114F3" w:rsidRDefault="009A5590" w:rsidP="002515D2">
      <w:pPr>
        <w:spacing w:line="276" w:lineRule="auto"/>
        <w:rPr>
          <w:sz w:val="32"/>
          <w:szCs w:val="32"/>
        </w:rPr>
      </w:pPr>
    </w:p>
    <w:sectPr w:rsidR="009A5590" w:rsidRPr="00D114F3" w:rsidSect="005C6D44">
      <w:footerReference w:type="even" r:id="rId8"/>
      <w:footerReference w:type="default" r:id="rId9"/>
      <w:pgSz w:w="11906" w:h="16838"/>
      <w:pgMar w:top="0" w:right="567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40B" w:rsidRDefault="00DE040B">
      <w:r>
        <w:separator/>
      </w:r>
    </w:p>
  </w:endnote>
  <w:endnote w:type="continuationSeparator" w:id="0">
    <w:p w:rsidR="00DE040B" w:rsidRDefault="00DE0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02B" w:rsidRDefault="00D555DA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E8602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8602B">
      <w:rPr>
        <w:rStyle w:val="Numrodepage"/>
        <w:noProof/>
      </w:rPr>
      <w:t>3</w:t>
    </w:r>
    <w:r>
      <w:rPr>
        <w:rStyle w:val="Numrodepage"/>
      </w:rPr>
      <w:fldChar w:fldCharType="end"/>
    </w:r>
  </w:p>
  <w:p w:rsidR="00E8602B" w:rsidRDefault="00E8602B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02B" w:rsidRDefault="00D555DA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E8602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9737F">
      <w:rPr>
        <w:rStyle w:val="Numrodepage"/>
        <w:noProof/>
      </w:rPr>
      <w:t>1</w:t>
    </w:r>
    <w:r>
      <w:rPr>
        <w:rStyle w:val="Numrodepage"/>
      </w:rPr>
      <w:fldChar w:fldCharType="end"/>
    </w:r>
  </w:p>
  <w:p w:rsidR="00E8602B" w:rsidRDefault="009A5590" w:rsidP="001727FF">
    <w:pPr>
      <w:pStyle w:val="Pieddepage"/>
      <w:pBdr>
        <w:top w:val="single" w:sz="4" w:space="1" w:color="auto"/>
      </w:pBdr>
      <w:ind w:right="360"/>
      <w:jc w:val="center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>BILAN RECHERCHE</w:t>
    </w:r>
    <w:r w:rsidR="00E8602B">
      <w:rPr>
        <w:rFonts w:ascii="Arial Narrow" w:hAnsi="Arial Narrow"/>
        <w:sz w:val="20"/>
        <w:szCs w:val="20"/>
      </w:rPr>
      <w:t>&amp;</w:t>
    </w:r>
    <w:r>
      <w:rPr>
        <w:rFonts w:ascii="Arial Narrow" w:hAnsi="Arial Narrow"/>
        <w:sz w:val="20"/>
        <w:szCs w:val="20"/>
      </w:rPr>
      <w:t>DIVERS -</w:t>
    </w:r>
    <w:r w:rsidR="00E8602B">
      <w:rPr>
        <w:rFonts w:ascii="Arial Narrow" w:hAnsi="Arial Narrow"/>
        <w:sz w:val="20"/>
        <w:szCs w:val="20"/>
      </w:rPr>
      <w:t xml:space="preserve"> </w:t>
    </w:r>
    <w:r w:rsidR="00F464F6">
      <w:rPr>
        <w:rFonts w:ascii="Arial Narrow" w:hAnsi="Arial Narrow"/>
        <w:sz w:val="20"/>
        <w:szCs w:val="20"/>
      </w:rPr>
      <w:t>URMA</w:t>
    </w:r>
    <w:r w:rsidR="00E8602B">
      <w:rPr>
        <w:rFonts w:ascii="Arial Narrow" w:hAnsi="Arial Narrow"/>
        <w:sz w:val="20"/>
        <w:szCs w:val="20"/>
      </w:rPr>
      <w:t xml:space="preserve"> / </w:t>
    </w:r>
    <w:r w:rsidR="00F464F6">
      <w:rPr>
        <w:rFonts w:ascii="Arial Narrow" w:hAnsi="Arial Narrow"/>
        <w:sz w:val="20"/>
        <w:szCs w:val="20"/>
      </w:rPr>
      <w:t>CRTI</w:t>
    </w:r>
    <w:r w:rsidR="00E8602B">
      <w:rPr>
        <w:rFonts w:ascii="Arial Narrow" w:hAnsi="Arial Narrow"/>
        <w:sz w:val="20"/>
        <w:szCs w:val="20"/>
      </w:rPr>
      <w:t xml:space="preserve"> - ANNABA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40B" w:rsidRDefault="00DE040B">
      <w:r>
        <w:separator/>
      </w:r>
    </w:p>
  </w:footnote>
  <w:footnote w:type="continuationSeparator" w:id="0">
    <w:p w:rsidR="00DE040B" w:rsidRDefault="00DE0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1"/>
      </v:shape>
    </w:pict>
  </w:numPicBullet>
  <w:abstractNum w:abstractNumId="0" w15:restartNumberingAfterBreak="0">
    <w:nsid w:val="028F5C1B"/>
    <w:multiLevelType w:val="hybridMultilevel"/>
    <w:tmpl w:val="955A0DB2"/>
    <w:lvl w:ilvl="0" w:tplc="BD201EE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C2E02"/>
    <w:multiLevelType w:val="hybridMultilevel"/>
    <w:tmpl w:val="61BA8A7A"/>
    <w:lvl w:ilvl="0" w:tplc="812E37F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038B6"/>
    <w:multiLevelType w:val="hybridMultilevel"/>
    <w:tmpl w:val="D436C0EE"/>
    <w:lvl w:ilvl="0" w:tplc="812E37F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E4F5C"/>
    <w:multiLevelType w:val="hybridMultilevel"/>
    <w:tmpl w:val="6DACD000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06475"/>
    <w:multiLevelType w:val="hybridMultilevel"/>
    <w:tmpl w:val="39689E0E"/>
    <w:lvl w:ilvl="0" w:tplc="F1747A6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6D4D06"/>
    <w:multiLevelType w:val="hybridMultilevel"/>
    <w:tmpl w:val="01CE997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043724"/>
    <w:multiLevelType w:val="hybridMultilevel"/>
    <w:tmpl w:val="2C88ACD0"/>
    <w:lvl w:ilvl="0" w:tplc="0B204576">
      <w:start w:val="1"/>
      <w:numFmt w:val="bullet"/>
      <w:lvlText w:val=""/>
      <w:lvlJc w:val="left"/>
      <w:pPr>
        <w:tabs>
          <w:tab w:val="num" w:pos="870"/>
        </w:tabs>
        <w:ind w:left="870" w:hanging="360"/>
      </w:pPr>
      <w:rPr>
        <w:rFonts w:ascii="Wingdings" w:hAnsi="Wingdings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B36E4"/>
    <w:multiLevelType w:val="hybridMultilevel"/>
    <w:tmpl w:val="A0FC4F8E"/>
    <w:lvl w:ilvl="0" w:tplc="EA60E8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4B0950"/>
    <w:multiLevelType w:val="hybridMultilevel"/>
    <w:tmpl w:val="30909038"/>
    <w:lvl w:ilvl="0" w:tplc="2DD0D7D8">
      <w:start w:val="2009"/>
      <w:numFmt w:val="bullet"/>
      <w:lvlText w:val="-"/>
      <w:lvlJc w:val="left"/>
      <w:pPr>
        <w:ind w:left="405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10B17ADC"/>
    <w:multiLevelType w:val="multilevel"/>
    <w:tmpl w:val="6DACD00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2F115E"/>
    <w:multiLevelType w:val="hybridMultilevel"/>
    <w:tmpl w:val="EE8C1D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424324"/>
    <w:multiLevelType w:val="hybridMultilevel"/>
    <w:tmpl w:val="01D22904"/>
    <w:lvl w:ilvl="0" w:tplc="EA60E8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E77294"/>
    <w:multiLevelType w:val="multilevel"/>
    <w:tmpl w:val="BAA0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7A3A82"/>
    <w:multiLevelType w:val="hybridMultilevel"/>
    <w:tmpl w:val="9CE6C188"/>
    <w:lvl w:ilvl="0" w:tplc="0E646FF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84128F"/>
    <w:multiLevelType w:val="hybridMultilevel"/>
    <w:tmpl w:val="E36C2B56"/>
    <w:lvl w:ilvl="0" w:tplc="729C6B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8B2D85"/>
    <w:multiLevelType w:val="hybridMultilevel"/>
    <w:tmpl w:val="20C8238A"/>
    <w:lvl w:ilvl="0" w:tplc="812E37F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EC42B6"/>
    <w:multiLevelType w:val="hybridMultilevel"/>
    <w:tmpl w:val="EFFADC9E"/>
    <w:lvl w:ilvl="0" w:tplc="768AFD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5255DC"/>
    <w:multiLevelType w:val="hybridMultilevel"/>
    <w:tmpl w:val="59DA8332"/>
    <w:lvl w:ilvl="0" w:tplc="EA60E8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733091A"/>
    <w:multiLevelType w:val="hybridMultilevel"/>
    <w:tmpl w:val="894814D6"/>
    <w:lvl w:ilvl="0" w:tplc="812E37F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E646FF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7C7A86"/>
    <w:multiLevelType w:val="hybridMultilevel"/>
    <w:tmpl w:val="6A8CEA66"/>
    <w:lvl w:ilvl="0" w:tplc="A78AE1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7BF12BA"/>
    <w:multiLevelType w:val="hybridMultilevel"/>
    <w:tmpl w:val="9EF00BF4"/>
    <w:lvl w:ilvl="0" w:tplc="76DC5C48">
      <w:start w:val="2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  <w:i w:val="0"/>
        <w:sz w:val="24"/>
        <w:u w:val="none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93D545B"/>
    <w:multiLevelType w:val="hybridMultilevel"/>
    <w:tmpl w:val="F8D0EAA2"/>
    <w:lvl w:ilvl="0" w:tplc="812E37F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033A9C"/>
    <w:multiLevelType w:val="hybridMultilevel"/>
    <w:tmpl w:val="7ED4E906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7B044F"/>
    <w:multiLevelType w:val="hybridMultilevel"/>
    <w:tmpl w:val="9782C40A"/>
    <w:lvl w:ilvl="0" w:tplc="040C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7DB1E16"/>
    <w:multiLevelType w:val="hybridMultilevel"/>
    <w:tmpl w:val="E042E7AA"/>
    <w:lvl w:ilvl="0" w:tplc="729C6B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5A5FF2"/>
    <w:multiLevelType w:val="hybridMultilevel"/>
    <w:tmpl w:val="0A26A7EA"/>
    <w:lvl w:ilvl="0" w:tplc="0E646FF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2042B9"/>
    <w:multiLevelType w:val="hybridMultilevel"/>
    <w:tmpl w:val="AB2E85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2207C6"/>
    <w:multiLevelType w:val="hybridMultilevel"/>
    <w:tmpl w:val="E36E9040"/>
    <w:lvl w:ilvl="0" w:tplc="EA60E8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0628FA"/>
    <w:multiLevelType w:val="hybridMultilevel"/>
    <w:tmpl w:val="5896F770"/>
    <w:lvl w:ilvl="0" w:tplc="EA60E8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EB3022"/>
    <w:multiLevelType w:val="hybridMultilevel"/>
    <w:tmpl w:val="81622B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134B62"/>
    <w:multiLevelType w:val="hybridMultilevel"/>
    <w:tmpl w:val="49163342"/>
    <w:lvl w:ilvl="0" w:tplc="812E37F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F1D26"/>
    <w:multiLevelType w:val="hybridMultilevel"/>
    <w:tmpl w:val="F8021420"/>
    <w:lvl w:ilvl="0" w:tplc="729C6B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36658D"/>
    <w:multiLevelType w:val="hybridMultilevel"/>
    <w:tmpl w:val="5292FD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64332F"/>
    <w:multiLevelType w:val="hybridMultilevel"/>
    <w:tmpl w:val="9782C40A"/>
    <w:lvl w:ilvl="0" w:tplc="812E37F0"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84F2380"/>
    <w:multiLevelType w:val="hybridMultilevel"/>
    <w:tmpl w:val="4B2AE36A"/>
    <w:lvl w:ilvl="0" w:tplc="812E37F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0E3F6C"/>
    <w:multiLevelType w:val="hybridMultilevel"/>
    <w:tmpl w:val="9F12FB6A"/>
    <w:lvl w:ilvl="0" w:tplc="F1747A6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D26F7E"/>
    <w:multiLevelType w:val="hybridMultilevel"/>
    <w:tmpl w:val="EC6ED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5C216D"/>
    <w:multiLevelType w:val="hybridMultilevel"/>
    <w:tmpl w:val="2A36B470"/>
    <w:lvl w:ilvl="0" w:tplc="768AFD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E87B71"/>
    <w:multiLevelType w:val="hybridMultilevel"/>
    <w:tmpl w:val="5FA24696"/>
    <w:lvl w:ilvl="0" w:tplc="628863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90646A"/>
    <w:multiLevelType w:val="hybridMultilevel"/>
    <w:tmpl w:val="207236EC"/>
    <w:lvl w:ilvl="0" w:tplc="0E646FF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7D6F0F"/>
    <w:multiLevelType w:val="hybridMultilevel"/>
    <w:tmpl w:val="526A3218"/>
    <w:lvl w:ilvl="0" w:tplc="2E4A46F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DD3E21"/>
    <w:multiLevelType w:val="hybridMultilevel"/>
    <w:tmpl w:val="8FAAE1B8"/>
    <w:lvl w:ilvl="0" w:tplc="BFEA16B6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EFC7C74"/>
    <w:multiLevelType w:val="hybridMultilevel"/>
    <w:tmpl w:val="0FEE72A4"/>
    <w:lvl w:ilvl="0" w:tplc="A6A2441A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37A6337"/>
    <w:multiLevelType w:val="hybridMultilevel"/>
    <w:tmpl w:val="E7401E38"/>
    <w:lvl w:ilvl="0" w:tplc="812E37F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77C0F"/>
    <w:multiLevelType w:val="hybridMultilevel"/>
    <w:tmpl w:val="E8EC42D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1A4535"/>
    <w:multiLevelType w:val="hybridMultilevel"/>
    <w:tmpl w:val="9CE221AC"/>
    <w:lvl w:ilvl="0" w:tplc="812E37F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E646FF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9"/>
  </w:num>
  <w:num w:numId="4">
    <w:abstractNumId w:val="16"/>
  </w:num>
  <w:num w:numId="5">
    <w:abstractNumId w:val="37"/>
  </w:num>
  <w:num w:numId="6">
    <w:abstractNumId w:val="12"/>
  </w:num>
  <w:num w:numId="7">
    <w:abstractNumId w:val="15"/>
  </w:num>
  <w:num w:numId="8">
    <w:abstractNumId w:val="34"/>
  </w:num>
  <w:num w:numId="9">
    <w:abstractNumId w:val="43"/>
  </w:num>
  <w:num w:numId="10">
    <w:abstractNumId w:val="0"/>
  </w:num>
  <w:num w:numId="11">
    <w:abstractNumId w:val="33"/>
  </w:num>
  <w:num w:numId="12">
    <w:abstractNumId w:val="23"/>
  </w:num>
  <w:num w:numId="13">
    <w:abstractNumId w:val="42"/>
  </w:num>
  <w:num w:numId="14">
    <w:abstractNumId w:val="1"/>
  </w:num>
  <w:num w:numId="15">
    <w:abstractNumId w:val="45"/>
  </w:num>
  <w:num w:numId="16">
    <w:abstractNumId w:val="18"/>
  </w:num>
  <w:num w:numId="17">
    <w:abstractNumId w:val="21"/>
  </w:num>
  <w:num w:numId="18">
    <w:abstractNumId w:val="2"/>
  </w:num>
  <w:num w:numId="19">
    <w:abstractNumId w:val="39"/>
  </w:num>
  <w:num w:numId="20">
    <w:abstractNumId w:val="41"/>
  </w:num>
  <w:num w:numId="21">
    <w:abstractNumId w:val="25"/>
  </w:num>
  <w:num w:numId="22">
    <w:abstractNumId w:val="13"/>
  </w:num>
  <w:num w:numId="23">
    <w:abstractNumId w:val="4"/>
  </w:num>
  <w:num w:numId="24">
    <w:abstractNumId w:val="35"/>
  </w:num>
  <w:num w:numId="25">
    <w:abstractNumId w:val="6"/>
  </w:num>
  <w:num w:numId="26">
    <w:abstractNumId w:val="5"/>
  </w:num>
  <w:num w:numId="27">
    <w:abstractNumId w:val="27"/>
  </w:num>
  <w:num w:numId="28">
    <w:abstractNumId w:val="7"/>
  </w:num>
  <w:num w:numId="29">
    <w:abstractNumId w:val="30"/>
  </w:num>
  <w:num w:numId="30">
    <w:abstractNumId w:val="28"/>
  </w:num>
  <w:num w:numId="31">
    <w:abstractNumId w:val="17"/>
  </w:num>
  <w:num w:numId="32">
    <w:abstractNumId w:val="11"/>
  </w:num>
  <w:num w:numId="33">
    <w:abstractNumId w:val="40"/>
  </w:num>
  <w:num w:numId="34">
    <w:abstractNumId w:val="20"/>
  </w:num>
  <w:num w:numId="35">
    <w:abstractNumId w:val="38"/>
  </w:num>
  <w:num w:numId="36">
    <w:abstractNumId w:val="8"/>
  </w:num>
  <w:num w:numId="37">
    <w:abstractNumId w:val="36"/>
  </w:num>
  <w:num w:numId="38">
    <w:abstractNumId w:val="26"/>
  </w:num>
  <w:num w:numId="39">
    <w:abstractNumId w:val="29"/>
  </w:num>
  <w:num w:numId="40">
    <w:abstractNumId w:val="10"/>
  </w:num>
  <w:num w:numId="41">
    <w:abstractNumId w:val="14"/>
  </w:num>
  <w:num w:numId="42">
    <w:abstractNumId w:val="22"/>
  </w:num>
  <w:num w:numId="43">
    <w:abstractNumId w:val="44"/>
  </w:num>
  <w:num w:numId="44">
    <w:abstractNumId w:val="32"/>
  </w:num>
  <w:num w:numId="45">
    <w:abstractNumId w:val="3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63AE"/>
    <w:rsid w:val="000315DF"/>
    <w:rsid w:val="000367EB"/>
    <w:rsid w:val="0003793C"/>
    <w:rsid w:val="000626E2"/>
    <w:rsid w:val="00067774"/>
    <w:rsid w:val="00077A17"/>
    <w:rsid w:val="00082FEB"/>
    <w:rsid w:val="00091511"/>
    <w:rsid w:val="0009797C"/>
    <w:rsid w:val="000A00ED"/>
    <w:rsid w:val="000C0892"/>
    <w:rsid w:val="000C08A5"/>
    <w:rsid w:val="000C4583"/>
    <w:rsid w:val="000C7CF2"/>
    <w:rsid w:val="000D060B"/>
    <w:rsid w:val="000D6144"/>
    <w:rsid w:val="000E5E04"/>
    <w:rsid w:val="000F17F3"/>
    <w:rsid w:val="000F71A4"/>
    <w:rsid w:val="0011471A"/>
    <w:rsid w:val="00117BBD"/>
    <w:rsid w:val="00117E89"/>
    <w:rsid w:val="001244A7"/>
    <w:rsid w:val="00135CD7"/>
    <w:rsid w:val="00135FD0"/>
    <w:rsid w:val="001405A4"/>
    <w:rsid w:val="001469BD"/>
    <w:rsid w:val="00166BEC"/>
    <w:rsid w:val="001727FF"/>
    <w:rsid w:val="00174E91"/>
    <w:rsid w:val="0017719E"/>
    <w:rsid w:val="001822DD"/>
    <w:rsid w:val="00193CA1"/>
    <w:rsid w:val="001C1568"/>
    <w:rsid w:val="001C5537"/>
    <w:rsid w:val="001D2E0D"/>
    <w:rsid w:val="001D389A"/>
    <w:rsid w:val="001E0722"/>
    <w:rsid w:val="001E13E8"/>
    <w:rsid w:val="001E1BCA"/>
    <w:rsid w:val="001E23A7"/>
    <w:rsid w:val="001E2F72"/>
    <w:rsid w:val="001F29A4"/>
    <w:rsid w:val="001F4713"/>
    <w:rsid w:val="001F77C7"/>
    <w:rsid w:val="00200017"/>
    <w:rsid w:val="00204342"/>
    <w:rsid w:val="0020546F"/>
    <w:rsid w:val="002147EE"/>
    <w:rsid w:val="002160FF"/>
    <w:rsid w:val="00222666"/>
    <w:rsid w:val="002314DE"/>
    <w:rsid w:val="00232FB7"/>
    <w:rsid w:val="002373BB"/>
    <w:rsid w:val="00244F07"/>
    <w:rsid w:val="002515D2"/>
    <w:rsid w:val="0026075F"/>
    <w:rsid w:val="002613A4"/>
    <w:rsid w:val="00292028"/>
    <w:rsid w:val="0029737F"/>
    <w:rsid w:val="002A0818"/>
    <w:rsid w:val="002A4E73"/>
    <w:rsid w:val="002B167D"/>
    <w:rsid w:val="002B40B1"/>
    <w:rsid w:val="002B6609"/>
    <w:rsid w:val="002C20AC"/>
    <w:rsid w:val="002E45B1"/>
    <w:rsid w:val="002E48C0"/>
    <w:rsid w:val="002E7623"/>
    <w:rsid w:val="002F6D10"/>
    <w:rsid w:val="00321721"/>
    <w:rsid w:val="00324109"/>
    <w:rsid w:val="003271B4"/>
    <w:rsid w:val="00365306"/>
    <w:rsid w:val="00371E29"/>
    <w:rsid w:val="00395317"/>
    <w:rsid w:val="00395918"/>
    <w:rsid w:val="003A1AF9"/>
    <w:rsid w:val="003A4E54"/>
    <w:rsid w:val="003B4270"/>
    <w:rsid w:val="003C4A0A"/>
    <w:rsid w:val="003D3413"/>
    <w:rsid w:val="003D6346"/>
    <w:rsid w:val="003F272F"/>
    <w:rsid w:val="003F35FC"/>
    <w:rsid w:val="003F4ACF"/>
    <w:rsid w:val="003F684D"/>
    <w:rsid w:val="003F68C3"/>
    <w:rsid w:val="003F7DB2"/>
    <w:rsid w:val="00403A94"/>
    <w:rsid w:val="004069CE"/>
    <w:rsid w:val="00407C5E"/>
    <w:rsid w:val="004145FD"/>
    <w:rsid w:val="00417663"/>
    <w:rsid w:val="004228A4"/>
    <w:rsid w:val="00423D6E"/>
    <w:rsid w:val="00425796"/>
    <w:rsid w:val="00432989"/>
    <w:rsid w:val="00432C02"/>
    <w:rsid w:val="0043606C"/>
    <w:rsid w:val="00454DEB"/>
    <w:rsid w:val="004640E9"/>
    <w:rsid w:val="00466412"/>
    <w:rsid w:val="0047673B"/>
    <w:rsid w:val="004A205C"/>
    <w:rsid w:val="004C12A7"/>
    <w:rsid w:val="004C65EB"/>
    <w:rsid w:val="004F0569"/>
    <w:rsid w:val="00502326"/>
    <w:rsid w:val="00504DB4"/>
    <w:rsid w:val="00506223"/>
    <w:rsid w:val="00511467"/>
    <w:rsid w:val="00512E0A"/>
    <w:rsid w:val="0051317A"/>
    <w:rsid w:val="00516A06"/>
    <w:rsid w:val="00523066"/>
    <w:rsid w:val="00540408"/>
    <w:rsid w:val="0055491B"/>
    <w:rsid w:val="0056667B"/>
    <w:rsid w:val="00574560"/>
    <w:rsid w:val="0058638C"/>
    <w:rsid w:val="00595402"/>
    <w:rsid w:val="00597F30"/>
    <w:rsid w:val="005C1FA6"/>
    <w:rsid w:val="005C6D44"/>
    <w:rsid w:val="005D5A51"/>
    <w:rsid w:val="005E39C7"/>
    <w:rsid w:val="005E7376"/>
    <w:rsid w:val="005F56FF"/>
    <w:rsid w:val="006010A3"/>
    <w:rsid w:val="00612663"/>
    <w:rsid w:val="00613733"/>
    <w:rsid w:val="00623A0D"/>
    <w:rsid w:val="00627F74"/>
    <w:rsid w:val="0063350E"/>
    <w:rsid w:val="006408F0"/>
    <w:rsid w:val="00660382"/>
    <w:rsid w:val="006660C2"/>
    <w:rsid w:val="00675011"/>
    <w:rsid w:val="0067551E"/>
    <w:rsid w:val="00680745"/>
    <w:rsid w:val="00693DFF"/>
    <w:rsid w:val="00694C18"/>
    <w:rsid w:val="006A1550"/>
    <w:rsid w:val="006C51EE"/>
    <w:rsid w:val="006E1B9E"/>
    <w:rsid w:val="006E35B4"/>
    <w:rsid w:val="006E3D31"/>
    <w:rsid w:val="006E4800"/>
    <w:rsid w:val="006F2629"/>
    <w:rsid w:val="00705632"/>
    <w:rsid w:val="00712149"/>
    <w:rsid w:val="007166E7"/>
    <w:rsid w:val="00732FCA"/>
    <w:rsid w:val="00744860"/>
    <w:rsid w:val="007461E2"/>
    <w:rsid w:val="00750019"/>
    <w:rsid w:val="007533BB"/>
    <w:rsid w:val="00757C48"/>
    <w:rsid w:val="0076437A"/>
    <w:rsid w:val="00766A85"/>
    <w:rsid w:val="00783E19"/>
    <w:rsid w:val="0078466A"/>
    <w:rsid w:val="00785B4F"/>
    <w:rsid w:val="00794475"/>
    <w:rsid w:val="007A24A6"/>
    <w:rsid w:val="007A6602"/>
    <w:rsid w:val="007B66E3"/>
    <w:rsid w:val="007D20D0"/>
    <w:rsid w:val="007D3B1B"/>
    <w:rsid w:val="007D5319"/>
    <w:rsid w:val="007D7C64"/>
    <w:rsid w:val="007F490E"/>
    <w:rsid w:val="008021DE"/>
    <w:rsid w:val="008034D1"/>
    <w:rsid w:val="0081149B"/>
    <w:rsid w:val="00824252"/>
    <w:rsid w:val="0082600B"/>
    <w:rsid w:val="0083190C"/>
    <w:rsid w:val="0083350C"/>
    <w:rsid w:val="00842E03"/>
    <w:rsid w:val="008474D5"/>
    <w:rsid w:val="00850010"/>
    <w:rsid w:val="00864926"/>
    <w:rsid w:val="00872D9D"/>
    <w:rsid w:val="008732ED"/>
    <w:rsid w:val="00881170"/>
    <w:rsid w:val="00883243"/>
    <w:rsid w:val="00884749"/>
    <w:rsid w:val="008934DD"/>
    <w:rsid w:val="00896072"/>
    <w:rsid w:val="00896C2A"/>
    <w:rsid w:val="008B0562"/>
    <w:rsid w:val="008D0B21"/>
    <w:rsid w:val="008D671D"/>
    <w:rsid w:val="0090588C"/>
    <w:rsid w:val="009102DF"/>
    <w:rsid w:val="00931120"/>
    <w:rsid w:val="009337D4"/>
    <w:rsid w:val="00947DBF"/>
    <w:rsid w:val="00950F66"/>
    <w:rsid w:val="009807C4"/>
    <w:rsid w:val="009825D0"/>
    <w:rsid w:val="009A5590"/>
    <w:rsid w:val="009B1A61"/>
    <w:rsid w:val="009B56BB"/>
    <w:rsid w:val="009C6C25"/>
    <w:rsid w:val="009D55AE"/>
    <w:rsid w:val="009E0777"/>
    <w:rsid w:val="00A1252B"/>
    <w:rsid w:val="00A178D7"/>
    <w:rsid w:val="00A42A19"/>
    <w:rsid w:val="00A44681"/>
    <w:rsid w:val="00A619C9"/>
    <w:rsid w:val="00A76F9C"/>
    <w:rsid w:val="00A779A4"/>
    <w:rsid w:val="00A86F2D"/>
    <w:rsid w:val="00A87766"/>
    <w:rsid w:val="00A90A9B"/>
    <w:rsid w:val="00AB3548"/>
    <w:rsid w:val="00AC22BA"/>
    <w:rsid w:val="00AC63AE"/>
    <w:rsid w:val="00AC737B"/>
    <w:rsid w:val="00AD0395"/>
    <w:rsid w:val="00AD3E73"/>
    <w:rsid w:val="00AD6E6F"/>
    <w:rsid w:val="00AF3D04"/>
    <w:rsid w:val="00AF74B5"/>
    <w:rsid w:val="00B02935"/>
    <w:rsid w:val="00B02DDF"/>
    <w:rsid w:val="00B0433C"/>
    <w:rsid w:val="00B0503C"/>
    <w:rsid w:val="00B077A8"/>
    <w:rsid w:val="00B1789C"/>
    <w:rsid w:val="00B233B1"/>
    <w:rsid w:val="00B23895"/>
    <w:rsid w:val="00B36784"/>
    <w:rsid w:val="00B41BA0"/>
    <w:rsid w:val="00B5670A"/>
    <w:rsid w:val="00B57BD0"/>
    <w:rsid w:val="00B62195"/>
    <w:rsid w:val="00B64590"/>
    <w:rsid w:val="00B80AB5"/>
    <w:rsid w:val="00B93AAF"/>
    <w:rsid w:val="00BA2BFD"/>
    <w:rsid w:val="00BA75DF"/>
    <w:rsid w:val="00BB0569"/>
    <w:rsid w:val="00BB6B2E"/>
    <w:rsid w:val="00BF2998"/>
    <w:rsid w:val="00BF47C7"/>
    <w:rsid w:val="00C03583"/>
    <w:rsid w:val="00C31F24"/>
    <w:rsid w:val="00C56DC1"/>
    <w:rsid w:val="00C66920"/>
    <w:rsid w:val="00C8375B"/>
    <w:rsid w:val="00CA2EBB"/>
    <w:rsid w:val="00CB11AC"/>
    <w:rsid w:val="00D01F98"/>
    <w:rsid w:val="00D114F3"/>
    <w:rsid w:val="00D36443"/>
    <w:rsid w:val="00D36BAE"/>
    <w:rsid w:val="00D4176C"/>
    <w:rsid w:val="00D458E9"/>
    <w:rsid w:val="00D45E6F"/>
    <w:rsid w:val="00D53607"/>
    <w:rsid w:val="00D555DA"/>
    <w:rsid w:val="00D561F3"/>
    <w:rsid w:val="00D564A2"/>
    <w:rsid w:val="00D56E80"/>
    <w:rsid w:val="00D64D0B"/>
    <w:rsid w:val="00D735DF"/>
    <w:rsid w:val="00D761DE"/>
    <w:rsid w:val="00D83777"/>
    <w:rsid w:val="00DA4EBE"/>
    <w:rsid w:val="00DD126B"/>
    <w:rsid w:val="00DD1894"/>
    <w:rsid w:val="00DE040B"/>
    <w:rsid w:val="00DE0778"/>
    <w:rsid w:val="00DF21E5"/>
    <w:rsid w:val="00E00162"/>
    <w:rsid w:val="00E076B6"/>
    <w:rsid w:val="00E204B4"/>
    <w:rsid w:val="00E30B86"/>
    <w:rsid w:val="00E32F64"/>
    <w:rsid w:val="00E4643C"/>
    <w:rsid w:val="00E47D22"/>
    <w:rsid w:val="00E670F6"/>
    <w:rsid w:val="00E83F03"/>
    <w:rsid w:val="00E8602B"/>
    <w:rsid w:val="00E93C64"/>
    <w:rsid w:val="00EA5B33"/>
    <w:rsid w:val="00EA7CDC"/>
    <w:rsid w:val="00EB19EA"/>
    <w:rsid w:val="00EB6184"/>
    <w:rsid w:val="00EB7B3B"/>
    <w:rsid w:val="00EC58A4"/>
    <w:rsid w:val="00EC67BE"/>
    <w:rsid w:val="00ED2797"/>
    <w:rsid w:val="00EE1286"/>
    <w:rsid w:val="00F045BE"/>
    <w:rsid w:val="00F26196"/>
    <w:rsid w:val="00F269D9"/>
    <w:rsid w:val="00F318C8"/>
    <w:rsid w:val="00F34EC1"/>
    <w:rsid w:val="00F36A4B"/>
    <w:rsid w:val="00F40369"/>
    <w:rsid w:val="00F4116A"/>
    <w:rsid w:val="00F464F6"/>
    <w:rsid w:val="00F502E8"/>
    <w:rsid w:val="00F55C43"/>
    <w:rsid w:val="00F6484E"/>
    <w:rsid w:val="00F73162"/>
    <w:rsid w:val="00F74948"/>
    <w:rsid w:val="00F874EF"/>
    <w:rsid w:val="00FB3F3F"/>
    <w:rsid w:val="00FB727C"/>
    <w:rsid w:val="00FC5818"/>
    <w:rsid w:val="00FD09FA"/>
    <w:rsid w:val="00FD5D06"/>
    <w:rsid w:val="00FE38A4"/>
    <w:rsid w:val="00FF7F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3"/>
    <o:shapelayout v:ext="edit">
      <o:idmap v:ext="edit" data="1"/>
    </o:shapelayout>
  </w:shapeDefaults>
  <w:decimalSymbol w:val=","/>
  <w:listSeparator w:val=";"/>
  <w14:docId w14:val="57AAC719"/>
  <w15:docId w15:val="{1D502688-0BF1-4950-B152-E3B32945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920"/>
    <w:rPr>
      <w:sz w:val="24"/>
      <w:szCs w:val="24"/>
    </w:rPr>
  </w:style>
  <w:style w:type="paragraph" w:styleId="Titre1">
    <w:name w:val="heading 1"/>
    <w:basedOn w:val="Normal"/>
    <w:next w:val="Normal"/>
    <w:qFormat/>
    <w:rsid w:val="00A779A4"/>
    <w:pPr>
      <w:keepNext/>
      <w:jc w:val="center"/>
      <w:outlineLvl w:val="0"/>
    </w:pPr>
    <w:rPr>
      <w:rFonts w:ascii="Arial Narrow" w:hAnsi="Arial Narrow"/>
      <w:b/>
    </w:rPr>
  </w:style>
  <w:style w:type="paragraph" w:styleId="Titre2">
    <w:name w:val="heading 2"/>
    <w:basedOn w:val="Normal"/>
    <w:next w:val="Normal"/>
    <w:qFormat/>
    <w:rsid w:val="00A779A4"/>
    <w:pPr>
      <w:keepNext/>
      <w:outlineLvl w:val="1"/>
    </w:pPr>
    <w:rPr>
      <w:rFonts w:ascii="Arial Narrow" w:hAnsi="Arial Narrow"/>
      <w:b/>
      <w:bCs/>
    </w:rPr>
  </w:style>
  <w:style w:type="paragraph" w:styleId="Titre3">
    <w:name w:val="heading 3"/>
    <w:basedOn w:val="Normal"/>
    <w:next w:val="Normal"/>
    <w:qFormat/>
    <w:rsid w:val="00A779A4"/>
    <w:pPr>
      <w:keepNext/>
      <w:outlineLvl w:val="2"/>
    </w:pPr>
    <w:rPr>
      <w:rFonts w:ascii="Arial Narrow" w:hAnsi="Arial Narrow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rsid w:val="00A779A4"/>
    <w:pPr>
      <w:ind w:hanging="540"/>
    </w:pPr>
    <w:rPr>
      <w:rFonts w:ascii="Arial" w:hAnsi="Arial"/>
    </w:rPr>
  </w:style>
  <w:style w:type="paragraph" w:styleId="Retraitcorpsdetexte2">
    <w:name w:val="Body Text Indent 2"/>
    <w:basedOn w:val="Normal"/>
    <w:rsid w:val="00A779A4"/>
    <w:pPr>
      <w:ind w:left="435"/>
    </w:pPr>
  </w:style>
  <w:style w:type="paragraph" w:styleId="Retraitcorpsdetexte3">
    <w:name w:val="Body Text Indent 3"/>
    <w:basedOn w:val="Normal"/>
    <w:rsid w:val="00A779A4"/>
    <w:pPr>
      <w:overflowPunct w:val="0"/>
      <w:autoSpaceDE w:val="0"/>
      <w:autoSpaceDN w:val="0"/>
      <w:adjustRightInd w:val="0"/>
      <w:ind w:left="360"/>
    </w:pPr>
  </w:style>
  <w:style w:type="paragraph" w:styleId="En-tte">
    <w:name w:val="header"/>
    <w:basedOn w:val="Normal"/>
    <w:rsid w:val="00A779A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779A4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779A4"/>
  </w:style>
  <w:style w:type="paragraph" w:styleId="Corpsdetexte2">
    <w:name w:val="Body Text 2"/>
    <w:basedOn w:val="Normal"/>
    <w:rsid w:val="00A779A4"/>
    <w:rPr>
      <w:rFonts w:ascii="Arial" w:hAnsi="Arial" w:cs="Arial"/>
      <w:b/>
      <w:bCs/>
      <w:shadow/>
      <w:color w:val="000000"/>
    </w:rPr>
  </w:style>
  <w:style w:type="paragraph" w:styleId="Textedebulles">
    <w:name w:val="Balloon Text"/>
    <w:basedOn w:val="Normal"/>
    <w:semiHidden/>
    <w:rsid w:val="00A779A4"/>
    <w:rPr>
      <w:rFonts w:ascii="Tahoma" w:hAnsi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F4713"/>
    <w:pPr>
      <w:ind w:left="708"/>
    </w:pPr>
  </w:style>
  <w:style w:type="table" w:styleId="Grilledutableau">
    <w:name w:val="Table Grid"/>
    <w:basedOn w:val="TableauNormal"/>
    <w:rsid w:val="009A55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-tteCar">
    <w:name w:val="En-tкte Car"/>
    <w:uiPriority w:val="99"/>
    <w:locked/>
    <w:rsid w:val="0029737F"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8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ilan%20Activite%20DPEM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Bilan Activite DPEM.dot</Template>
  <TotalTime>10</TotalTime>
  <Pages>2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n°</vt:lpstr>
    </vt:vector>
  </TitlesOfParts>
  <Company>test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n°</dc:title>
  <dc:creator>PRO PC</dc:creator>
  <cp:lastModifiedBy>TOSHIBA</cp:lastModifiedBy>
  <cp:revision>7</cp:revision>
  <cp:lastPrinted>2015-04-08T13:20:00Z</cp:lastPrinted>
  <dcterms:created xsi:type="dcterms:W3CDTF">2015-12-08T11:04:00Z</dcterms:created>
  <dcterms:modified xsi:type="dcterms:W3CDTF">2016-04-10T08:26:00Z</dcterms:modified>
</cp:coreProperties>
</file>